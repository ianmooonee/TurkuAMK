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CDF1" w14:textId="3ABC821F" w:rsidR="00283F95" w:rsidRDefault="00F36C5A" w:rsidP="00FD4A68">
      <w:pPr>
        <w:pStyle w:val="LabTitle"/>
        <w:rPr>
          <w:color w:val="FF0000"/>
        </w:rPr>
      </w:pPr>
      <w:r w:rsidRPr="00F36C5A">
        <w:rPr>
          <w:noProof/>
          <w:color w:val="FF0000"/>
        </w:rPr>
        <w:drawing>
          <wp:anchor distT="0" distB="0" distL="0" distR="0" simplePos="0" relativeHeight="251659264" behindDoc="0" locked="0" layoutInCell="1" allowOverlap="1" wp14:anchorId="6CD8C277" wp14:editId="52A93BF3">
            <wp:simplePos x="0" y="0"/>
            <wp:positionH relativeFrom="margin">
              <wp:posOffset>0</wp:posOffset>
            </wp:positionH>
            <wp:positionV relativeFrom="paragraph">
              <wp:posOffset>993140</wp:posOffset>
            </wp:positionV>
            <wp:extent cx="3321685" cy="20751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1685" cy="20751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36C5A">
        <w:rPr>
          <w:noProof/>
          <w:color w:val="FF0000"/>
        </w:rPr>
        <w:drawing>
          <wp:anchor distT="0" distB="0" distL="0" distR="0" simplePos="0" relativeHeight="251660288" behindDoc="0" locked="0" layoutInCell="1" allowOverlap="1" wp14:anchorId="416DC8B2" wp14:editId="2BB93253">
            <wp:simplePos x="0" y="0"/>
            <wp:positionH relativeFrom="page">
              <wp:posOffset>4265930</wp:posOffset>
            </wp:positionH>
            <wp:positionV relativeFrom="page">
              <wp:posOffset>1707515</wp:posOffset>
            </wp:positionV>
            <wp:extent cx="3171825" cy="375983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3759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E2F472A" w14:textId="63D378BD" w:rsidR="00CC6DD9" w:rsidRDefault="00CC6DD9" w:rsidP="00FD4A68">
      <w:pPr>
        <w:pStyle w:val="LabTitle"/>
        <w:rPr>
          <w:color w:val="FF0000"/>
        </w:rPr>
      </w:pPr>
      <w:r w:rsidRPr="00CC6DD9">
        <w:rPr>
          <w:color w:val="FF0000"/>
        </w:rPr>
        <w:t>Write down the answers and demonstrate to teacher when you have finished the lab.</w:t>
      </w:r>
    </w:p>
    <w:p w14:paraId="6B6F533E" w14:textId="01DC097B" w:rsidR="00D6062E" w:rsidRPr="00D6062E" w:rsidRDefault="00D6062E" w:rsidP="00FD4A68">
      <w:pPr>
        <w:pStyle w:val="LabTitle"/>
        <w:rPr>
          <w:color w:val="FF0000"/>
          <w:sz w:val="24"/>
          <w:szCs w:val="18"/>
        </w:rPr>
      </w:pPr>
      <w:r w:rsidRPr="00D6062E">
        <w:rPr>
          <w:color w:val="FF0000"/>
          <w:sz w:val="24"/>
          <w:szCs w:val="18"/>
        </w:rPr>
        <w:t xml:space="preserve">In some questions, </w:t>
      </w:r>
      <w:r>
        <w:rPr>
          <w:color w:val="FF0000"/>
          <w:sz w:val="24"/>
          <w:szCs w:val="18"/>
        </w:rPr>
        <w:t>reading/searching</w:t>
      </w:r>
      <w:r w:rsidRPr="00D6062E">
        <w:rPr>
          <w:color w:val="FF0000"/>
          <w:sz w:val="24"/>
          <w:szCs w:val="18"/>
        </w:rPr>
        <w:t xml:space="preserve"> </w:t>
      </w:r>
      <w:proofErr w:type="spellStart"/>
      <w:r>
        <w:rPr>
          <w:color w:val="FF0000"/>
          <w:sz w:val="24"/>
          <w:szCs w:val="18"/>
        </w:rPr>
        <w:t>N</w:t>
      </w:r>
      <w:r w:rsidRPr="00D6062E">
        <w:rPr>
          <w:color w:val="FF0000"/>
          <w:sz w:val="24"/>
          <w:szCs w:val="18"/>
        </w:rPr>
        <w:t>etacad</w:t>
      </w:r>
      <w:proofErr w:type="spellEnd"/>
      <w:r w:rsidRPr="00D6062E">
        <w:rPr>
          <w:color w:val="FF0000"/>
          <w:sz w:val="24"/>
          <w:szCs w:val="18"/>
        </w:rPr>
        <w:t xml:space="preserve"> </w:t>
      </w:r>
      <w:proofErr w:type="gramStart"/>
      <w:r w:rsidRPr="00D6062E">
        <w:rPr>
          <w:color w:val="FF0000"/>
          <w:sz w:val="24"/>
          <w:szCs w:val="18"/>
        </w:rPr>
        <w:t>chapter’s</w:t>
      </w:r>
      <w:proofErr w:type="gramEnd"/>
      <w:r w:rsidRPr="00D6062E">
        <w:rPr>
          <w:color w:val="FF0000"/>
          <w:sz w:val="24"/>
          <w:szCs w:val="18"/>
        </w:rPr>
        <w:t xml:space="preserve"> will also help.</w:t>
      </w:r>
    </w:p>
    <w:p w14:paraId="5DF7474A" w14:textId="3DDF64EA" w:rsidR="004D36D7" w:rsidRPr="00FD4A68" w:rsidRDefault="00603C52" w:rsidP="00FD4A68">
      <w:pPr>
        <w:pStyle w:val="LabTitle"/>
        <w:rPr>
          <w:rStyle w:val="LabTitleInstVersred"/>
          <w:b/>
          <w:color w:val="auto"/>
        </w:rPr>
      </w:pPr>
      <w:r>
        <w:t>Lab</w:t>
      </w:r>
      <w:r w:rsidR="00B97943">
        <w:t xml:space="preserve"> </w:t>
      </w:r>
      <w:r w:rsidR="005D3E53">
        <w:t>–</w:t>
      </w:r>
      <w:r w:rsidR="006513FB">
        <w:t xml:space="preserve"> </w:t>
      </w:r>
      <w:r w:rsidR="002439E6">
        <w:t>Compromise</w:t>
      </w:r>
      <w:r w:rsidR="00916C86">
        <w:t xml:space="preserve"> IoT Device Firmware</w:t>
      </w:r>
    </w:p>
    <w:p w14:paraId="543F6DBE" w14:textId="77777777" w:rsidR="00D778DF" w:rsidRPr="00E70096" w:rsidRDefault="00D778DF" w:rsidP="00E70096">
      <w:pPr>
        <w:pStyle w:val="LabSection"/>
      </w:pPr>
      <w:r w:rsidRPr="00E70096">
        <w:t>Objectives</w:t>
      </w:r>
    </w:p>
    <w:p w14:paraId="2061EA37" w14:textId="3D47B732" w:rsidR="00916C86" w:rsidRDefault="00916C86" w:rsidP="00D778DF">
      <w:pPr>
        <w:pStyle w:val="BodyTextL25Bold"/>
      </w:pPr>
      <w:r>
        <w:t>Part 1: Perform</w:t>
      </w:r>
      <w:r w:rsidR="00B04D74">
        <w:t>ing</w:t>
      </w:r>
      <w:r>
        <w:t xml:space="preserve"> </w:t>
      </w:r>
      <w:r w:rsidR="00B04D74">
        <w:t>T</w:t>
      </w:r>
      <w:r>
        <w:t xml:space="preserve">hreat </w:t>
      </w:r>
      <w:r w:rsidR="00B04D74">
        <w:t>M</w:t>
      </w:r>
      <w:r>
        <w:t xml:space="preserve">odeling </w:t>
      </w:r>
      <w:r w:rsidR="00B04D74">
        <w:t>A</w:t>
      </w:r>
      <w:r>
        <w:t xml:space="preserve">ctivities to </w:t>
      </w:r>
      <w:r w:rsidR="00B04D74">
        <w:t>E</w:t>
      </w:r>
      <w:r>
        <w:t xml:space="preserve">valuate IoT </w:t>
      </w:r>
      <w:r w:rsidR="00B04D74">
        <w:t>D</w:t>
      </w:r>
      <w:r>
        <w:t xml:space="preserve">evice </w:t>
      </w:r>
      <w:r w:rsidR="00B04D74">
        <w:t>F</w:t>
      </w:r>
      <w:r>
        <w:t>irmware</w:t>
      </w:r>
    </w:p>
    <w:p w14:paraId="676311CD" w14:textId="35FBF45B" w:rsidR="00D778DF" w:rsidRDefault="00D778DF" w:rsidP="00D778DF">
      <w:pPr>
        <w:pStyle w:val="BodyTextL25Bold"/>
      </w:pPr>
      <w:r>
        <w:t xml:space="preserve">Part 2: </w:t>
      </w:r>
      <w:r w:rsidR="00695552">
        <w:t xml:space="preserve">Reflection and </w:t>
      </w:r>
      <w:r w:rsidR="009D0A51">
        <w:t>D</w:t>
      </w:r>
      <w:r w:rsidR="00695552">
        <w:t xml:space="preserve">iscussion of </w:t>
      </w:r>
      <w:r w:rsidR="009D0A51">
        <w:t>T</w:t>
      </w:r>
      <w:r w:rsidR="00695552">
        <w:t xml:space="preserve">hreats to IoT </w:t>
      </w:r>
      <w:r w:rsidR="009D0A51">
        <w:t>D</w:t>
      </w:r>
      <w:r w:rsidR="00695552">
        <w:t xml:space="preserve">evice </w:t>
      </w:r>
      <w:r w:rsidR="009D0A51">
        <w:t>F</w:t>
      </w:r>
      <w:r w:rsidR="00695552">
        <w:t>irmware</w:t>
      </w:r>
    </w:p>
    <w:p w14:paraId="5EAECCCC" w14:textId="77777777" w:rsidR="00D778DF" w:rsidRPr="00E70096" w:rsidRDefault="00916C86" w:rsidP="00E70096">
      <w:pPr>
        <w:pStyle w:val="LabSection"/>
      </w:pPr>
      <w:r>
        <w:t>Ba</w:t>
      </w:r>
      <w:r w:rsidR="00D778DF" w:rsidRPr="00E70096">
        <w:t>ckground / Scenario</w:t>
      </w:r>
    </w:p>
    <w:p w14:paraId="72F39A74" w14:textId="4343E7A5" w:rsidR="001467B9" w:rsidRDefault="001467B9" w:rsidP="00D778DF">
      <w:pPr>
        <w:pStyle w:val="BodyTextL25"/>
      </w:pPr>
      <w:r>
        <w:t>IoT devices are susceptible to attacks like many other Internet connected devices running an operating system. In the past, hackers have taken over smart home devices including security cameras, refrigerators, ovens, air conditioners</w:t>
      </w:r>
      <w:r w:rsidR="001F3720">
        <w:t>, and even vehicles while they were driving</w:t>
      </w:r>
      <w:r>
        <w:t>. IoT devices with cameras can potentially be used as spying devices within one’s home. Many popular IoT devices run Linux as their OS.</w:t>
      </w:r>
    </w:p>
    <w:p w14:paraId="06794702" w14:textId="261D246F" w:rsidR="00EC7AF9" w:rsidRDefault="00EC7AF9" w:rsidP="00EC7AF9">
      <w:pPr>
        <w:pStyle w:val="BodyTextL25"/>
      </w:pPr>
      <w:r>
        <w:t>Vulnerabilities with device firmware include</w:t>
      </w:r>
      <w:r w:rsidR="00BF40B6">
        <w:t>,</w:t>
      </w:r>
      <w:r>
        <w:t xml:space="preserve"> but are</w:t>
      </w:r>
      <w:r w:rsidR="00B20D52">
        <w:t xml:space="preserve"> not</w:t>
      </w:r>
      <w:r>
        <w:t xml:space="preserve"> limited </w:t>
      </w:r>
      <w:proofErr w:type="gramStart"/>
      <w:r>
        <w:t>to:</w:t>
      </w:r>
      <w:proofErr w:type="gramEnd"/>
      <w:r>
        <w:t xml:space="preserve"> key handling vulnerabilities, hard coded passwords, </w:t>
      </w:r>
      <w:r w:rsidR="009143F6">
        <w:t xml:space="preserve">default username/passwords, clear text password transmission through </w:t>
      </w:r>
      <w:proofErr w:type="spellStart"/>
      <w:r w:rsidR="009143F6">
        <w:t>WiFi</w:t>
      </w:r>
      <w:proofErr w:type="spellEnd"/>
      <w:r w:rsidR="009143F6">
        <w:t xml:space="preserve">, </w:t>
      </w:r>
      <w:r>
        <w:t xml:space="preserve">buffer overflow attacks, </w:t>
      </w:r>
      <w:r w:rsidR="009143F6">
        <w:t xml:space="preserve">distributed </w:t>
      </w:r>
      <w:r>
        <w:t xml:space="preserve">denial of service attacks, </w:t>
      </w:r>
      <w:r w:rsidR="009143F6">
        <w:t>and firmware modification attacks.</w:t>
      </w:r>
    </w:p>
    <w:p w14:paraId="75A5DCBC" w14:textId="1F1A85FA" w:rsidR="00D778DF" w:rsidRDefault="000A0EBB" w:rsidP="00D778DF">
      <w:pPr>
        <w:pStyle w:val="BodyTextL25"/>
      </w:pPr>
      <w:r>
        <w:lastRenderedPageBreak/>
        <w:t>This lab will require students to download a device firmware binary file and decompress/decode it to its file system and kernel components. Students wil</w:t>
      </w:r>
      <w:r w:rsidR="008F6DE7">
        <w:t>l be required to analyze the fir</w:t>
      </w:r>
      <w:r>
        <w:t>mware and investigate how vulnerabilities can be exploited.</w:t>
      </w:r>
    </w:p>
    <w:p w14:paraId="7711FD4C" w14:textId="1C59A9F9" w:rsidR="000A0EBB" w:rsidRDefault="000A0EBB" w:rsidP="00D778DF">
      <w:pPr>
        <w:pStyle w:val="BodyTextL25"/>
      </w:pPr>
      <w:r>
        <w:t xml:space="preserve">In this </w:t>
      </w:r>
      <w:proofErr w:type="gramStart"/>
      <w:r>
        <w:t>particular lab</w:t>
      </w:r>
      <w:proofErr w:type="gramEnd"/>
      <w:r>
        <w:t xml:space="preserve">, we will be exploring </w:t>
      </w:r>
      <w:r w:rsidR="00F612F5">
        <w:t>a</w:t>
      </w:r>
      <w:r w:rsidR="00BF40B6">
        <w:t>n</w:t>
      </w:r>
      <w:r w:rsidR="00F612F5">
        <w:t xml:space="preserve"> IoT device</w:t>
      </w:r>
      <w:r w:rsidR="00BF40B6">
        <w:t>’s</w:t>
      </w:r>
      <w:r w:rsidR="00F612F5">
        <w:t xml:space="preserve"> firmware file by</w:t>
      </w:r>
      <w:r>
        <w:t xml:space="preserve"> using a wide </w:t>
      </w:r>
      <w:r w:rsidR="008017D6">
        <w:t>variety of tools/commands on a K</w:t>
      </w:r>
      <w:r>
        <w:t>ali Linux virtual image.</w:t>
      </w:r>
    </w:p>
    <w:p w14:paraId="082F471F" w14:textId="77777777" w:rsidR="00D778DF" w:rsidRPr="00E70096" w:rsidRDefault="00D778DF" w:rsidP="00E70096">
      <w:pPr>
        <w:pStyle w:val="LabSection"/>
      </w:pPr>
      <w:r w:rsidRPr="00E70096">
        <w:t>Required Resources</w:t>
      </w:r>
    </w:p>
    <w:p w14:paraId="18C82324" w14:textId="77777777" w:rsidR="00103401" w:rsidRDefault="008F6DE7" w:rsidP="008F6DE7">
      <w:pPr>
        <w:pStyle w:val="Bulletlevel1"/>
      </w:pPr>
      <w:r>
        <w:t xml:space="preserve">Laptop or PC running Oracle Virtual Box with a virtual image of Kali Linux </w:t>
      </w:r>
      <w:proofErr w:type="gramStart"/>
      <w:r>
        <w:t>loaded</w:t>
      </w:r>
      <w:proofErr w:type="gramEnd"/>
    </w:p>
    <w:p w14:paraId="50F8DC5E" w14:textId="77777777" w:rsidR="008F6DE7" w:rsidRDefault="008F6DE7" w:rsidP="008F6DE7">
      <w:pPr>
        <w:pStyle w:val="Bulletlevel1"/>
      </w:pPr>
      <w:r>
        <w:t>Internet connection</w:t>
      </w:r>
    </w:p>
    <w:p w14:paraId="762AD624" w14:textId="28608A12" w:rsidR="008C64F8" w:rsidRPr="008C64F8" w:rsidRDefault="00B04D74" w:rsidP="00B04D74">
      <w:pPr>
        <w:pStyle w:val="PartHead"/>
      </w:pPr>
      <w:r>
        <w:t>Performing Threat Modeling Activities to Evaluate IoT Device Firmware</w:t>
      </w:r>
    </w:p>
    <w:p w14:paraId="646614AB" w14:textId="66273D1D" w:rsidR="00231DCA" w:rsidRDefault="008C64F8" w:rsidP="008402F2">
      <w:pPr>
        <w:pStyle w:val="StepHead"/>
      </w:pPr>
      <w:r>
        <w:t>Set up the environment and open a terminal window</w:t>
      </w:r>
      <w:r w:rsidR="00B04D74">
        <w:t>.</w:t>
      </w:r>
    </w:p>
    <w:p w14:paraId="4D27BFBA" w14:textId="665B4FDA" w:rsidR="008C64F8" w:rsidRDefault="005044C9" w:rsidP="002B0E17">
      <w:pPr>
        <w:pStyle w:val="ListParagraph"/>
        <w:numPr>
          <w:ilvl w:val="0"/>
          <w:numId w:val="10"/>
        </w:numPr>
        <w:rPr>
          <w:rFonts w:ascii="Arial" w:hAnsi="Arial" w:cs="Arial"/>
          <w:sz w:val="20"/>
          <w:szCs w:val="20"/>
        </w:rPr>
      </w:pPr>
      <w:r>
        <w:rPr>
          <w:rFonts w:ascii="Arial" w:hAnsi="Arial" w:cs="Arial"/>
          <w:sz w:val="20"/>
          <w:szCs w:val="20"/>
        </w:rPr>
        <w:t xml:space="preserve">Start the </w:t>
      </w:r>
      <w:proofErr w:type="spellStart"/>
      <w:r>
        <w:rPr>
          <w:rFonts w:ascii="Arial" w:hAnsi="Arial" w:cs="Arial"/>
          <w:sz w:val="20"/>
          <w:szCs w:val="20"/>
        </w:rPr>
        <w:t>IoTSec</w:t>
      </w:r>
      <w:proofErr w:type="spellEnd"/>
      <w:r>
        <w:rPr>
          <w:rFonts w:ascii="Arial" w:hAnsi="Arial" w:cs="Arial"/>
          <w:sz w:val="20"/>
          <w:szCs w:val="20"/>
        </w:rPr>
        <w:t xml:space="preserve"> Kali VM and log in using username </w:t>
      </w:r>
      <w:r w:rsidR="00856D6A">
        <w:rPr>
          <w:rFonts w:ascii="Arial" w:hAnsi="Arial" w:cs="Arial"/>
          <w:b/>
          <w:sz w:val="20"/>
          <w:szCs w:val="20"/>
        </w:rPr>
        <w:t>kali</w:t>
      </w:r>
      <w:r>
        <w:rPr>
          <w:rFonts w:ascii="Arial" w:hAnsi="Arial" w:cs="Arial"/>
          <w:sz w:val="20"/>
          <w:szCs w:val="20"/>
        </w:rPr>
        <w:t xml:space="preserve"> and password </w:t>
      </w:r>
      <w:r w:rsidR="00856D6A">
        <w:rPr>
          <w:rFonts w:ascii="Arial" w:hAnsi="Arial" w:cs="Arial"/>
          <w:b/>
          <w:sz w:val="20"/>
          <w:szCs w:val="20"/>
        </w:rPr>
        <w:t>kali</w:t>
      </w:r>
      <w:r>
        <w:rPr>
          <w:rFonts w:ascii="Arial" w:hAnsi="Arial" w:cs="Arial"/>
          <w:sz w:val="20"/>
          <w:szCs w:val="20"/>
        </w:rPr>
        <w:t>.</w:t>
      </w:r>
    </w:p>
    <w:p w14:paraId="08F31478" w14:textId="069ECB08" w:rsidR="002B0E17" w:rsidRPr="002B0E17" w:rsidRDefault="002B0E17" w:rsidP="002E76BF">
      <w:pPr>
        <w:pStyle w:val="BodyTextL50"/>
      </w:pPr>
      <w:r>
        <w:rPr>
          <w:b/>
        </w:rPr>
        <w:t>Note</w:t>
      </w:r>
      <w:r w:rsidRPr="00B20D52">
        <w:t>:</w:t>
      </w:r>
      <w:r>
        <w:t xml:space="preserve"> If the Kali Linux machine has not been installe</w:t>
      </w:r>
      <w:r w:rsidR="00B3219E">
        <w:t>d, please refer to a previous lab in this course</w:t>
      </w:r>
      <w:r>
        <w:t>.</w:t>
      </w:r>
    </w:p>
    <w:p w14:paraId="70650786" w14:textId="77777777" w:rsidR="008C64F8" w:rsidRPr="008C64F8" w:rsidRDefault="008C64F8" w:rsidP="008C64F8">
      <w:pPr>
        <w:pStyle w:val="ListParagraph"/>
        <w:numPr>
          <w:ilvl w:val="0"/>
          <w:numId w:val="10"/>
        </w:numPr>
        <w:rPr>
          <w:rFonts w:ascii="Arial" w:hAnsi="Arial" w:cs="Arial"/>
          <w:sz w:val="20"/>
          <w:szCs w:val="20"/>
        </w:rPr>
      </w:pPr>
      <w:proofErr w:type="gramStart"/>
      <w:r>
        <w:rPr>
          <w:rFonts w:ascii="Arial" w:hAnsi="Arial" w:cs="Arial"/>
          <w:sz w:val="20"/>
          <w:szCs w:val="20"/>
        </w:rPr>
        <w:t>Open up</w:t>
      </w:r>
      <w:proofErr w:type="gramEnd"/>
      <w:r>
        <w:rPr>
          <w:rFonts w:ascii="Arial" w:hAnsi="Arial" w:cs="Arial"/>
          <w:sz w:val="20"/>
          <w:szCs w:val="20"/>
        </w:rPr>
        <w:t xml:space="preserve"> a terminal window.</w:t>
      </w:r>
    </w:p>
    <w:p w14:paraId="6EDE87E7" w14:textId="77777777" w:rsidR="006F695E" w:rsidRDefault="006F695E" w:rsidP="008402F2">
      <w:pPr>
        <w:pStyle w:val="StepHead"/>
      </w:pPr>
      <w:r>
        <w:t>Crack root password using john.</w:t>
      </w:r>
    </w:p>
    <w:p w14:paraId="5F15B12D" w14:textId="5A9DA9D2" w:rsidR="00856D6A" w:rsidRPr="00856D6A" w:rsidRDefault="00856D6A" w:rsidP="00856D6A">
      <w:pPr>
        <w:pStyle w:val="BodyTextL25"/>
      </w:pPr>
      <w:r>
        <w:t xml:space="preserve">In this scenario you have managed to extract a copy of Linux IoT device root file system. You have </w:t>
      </w:r>
      <w:r w:rsidR="00544467">
        <w:t xml:space="preserve">the </w:t>
      </w:r>
      <w:proofErr w:type="spellStart"/>
      <w:r>
        <w:t>rootfs</w:t>
      </w:r>
      <w:proofErr w:type="spellEnd"/>
      <w:r>
        <w:t xml:space="preserve"> contents as file “</w:t>
      </w:r>
      <w:proofErr w:type="gramStart"/>
      <w:r>
        <w:t>rootfs.ext</w:t>
      </w:r>
      <w:proofErr w:type="gramEnd"/>
      <w:r>
        <w:t>2”</w:t>
      </w:r>
    </w:p>
    <w:p w14:paraId="6A109C3B" w14:textId="5FE0694D" w:rsidR="006F695E" w:rsidRDefault="006F695E" w:rsidP="006F695E">
      <w:pPr>
        <w:pStyle w:val="SubStepAlpha"/>
      </w:pPr>
      <w:r>
        <w:t xml:space="preserve">Issue the </w:t>
      </w:r>
      <w:r w:rsidRPr="006F695E">
        <w:rPr>
          <w:b/>
        </w:rPr>
        <w:t>strings</w:t>
      </w:r>
      <w:r>
        <w:t xml:space="preserve"> command on the </w:t>
      </w:r>
      <w:proofErr w:type="gramStart"/>
      <w:r>
        <w:t>rootfs.ext</w:t>
      </w:r>
      <w:proofErr w:type="gramEnd"/>
      <w:r>
        <w:t xml:space="preserve">2 file system and search for </w:t>
      </w:r>
      <w:r w:rsidR="00CB066D">
        <w:t>“</w:t>
      </w:r>
      <w:r>
        <w:t>root</w:t>
      </w:r>
      <w:r w:rsidR="00CB066D">
        <w:t>”</w:t>
      </w:r>
      <w:r>
        <w:t xml:space="preserve"> to see if there are any password entries.</w:t>
      </w:r>
      <w:r w:rsidR="005B4A28">
        <w:t xml:space="preserve"> </w:t>
      </w:r>
      <w:r w:rsidR="00A00BEE">
        <w:t xml:space="preserve">This file is essentially an image file that could be written directly to a drive and booted up using the appropriate hardware. </w:t>
      </w:r>
      <w:r w:rsidR="005B4A28">
        <w:t>We will look for “</w:t>
      </w:r>
      <w:proofErr w:type="gramStart"/>
      <w:r w:rsidR="005B4A28">
        <w:t>root:</w:t>
      </w:r>
      <w:r w:rsidR="00CB066D">
        <w:t>$</w:t>
      </w:r>
      <w:proofErr w:type="gramEnd"/>
      <w:r w:rsidR="005B4A28">
        <w:t xml:space="preserve">” which is how a typical entry would appear in </w:t>
      </w:r>
      <w:r w:rsidR="00A33DB8">
        <w:t xml:space="preserve">the </w:t>
      </w:r>
      <w:r w:rsidR="002B0E17">
        <w:t xml:space="preserve">shadow </w:t>
      </w:r>
      <w:r w:rsidR="005B4A28">
        <w:t>file</w:t>
      </w:r>
      <w:r w:rsidR="00A33DB8">
        <w:t>,</w:t>
      </w:r>
      <w:r w:rsidR="005B4A28">
        <w:t xml:space="preserve"> and </w:t>
      </w:r>
      <w:r w:rsidR="00CB066D">
        <w:t>then save it to a temporary file in the /</w:t>
      </w:r>
      <w:proofErr w:type="spellStart"/>
      <w:r w:rsidR="00CB066D">
        <w:t>tmp</w:t>
      </w:r>
      <w:proofErr w:type="spellEnd"/>
      <w:r w:rsidR="00CB066D">
        <w:t xml:space="preserve"> directory.</w:t>
      </w:r>
      <w:r w:rsidR="00D8028C">
        <w:t xml:space="preserve"> </w:t>
      </w:r>
      <w:r w:rsidR="00CB066D">
        <w:t xml:space="preserve">However, when we </w:t>
      </w:r>
      <w:r w:rsidR="002B0E17">
        <w:t xml:space="preserve">filter </w:t>
      </w:r>
      <w:r w:rsidR="00CB066D">
        <w:t>for “</w:t>
      </w:r>
      <w:proofErr w:type="gramStart"/>
      <w:r w:rsidR="00CB066D">
        <w:t>root:$</w:t>
      </w:r>
      <w:proofErr w:type="gramEnd"/>
      <w:r w:rsidR="00CB066D">
        <w:t>”</w:t>
      </w:r>
      <w:r w:rsidR="002B0E17">
        <w:t xml:space="preserve"> using the ‘grep’ command</w:t>
      </w:r>
      <w:r w:rsidR="00CB066D">
        <w:t>, we have to delimit the “$” with two backslashes (\\)</w:t>
      </w:r>
      <w:r w:rsidR="00B13913">
        <w:t xml:space="preserve"> </w:t>
      </w:r>
      <w:r w:rsidR="00D8028C">
        <w:t>because</w:t>
      </w:r>
      <w:r w:rsidR="00B13913">
        <w:t xml:space="preserve"> the $ has a special meaning in the command</w:t>
      </w:r>
      <w:r w:rsidR="00CB066D">
        <w:t>.</w:t>
      </w:r>
    </w:p>
    <w:p w14:paraId="3F349852" w14:textId="3166FB2B" w:rsidR="007C4C52" w:rsidRPr="00FF450A" w:rsidRDefault="5130799F" w:rsidP="00FF450A">
      <w:pPr>
        <w:pStyle w:val="BodyTextL50"/>
      </w:pPr>
      <w:r w:rsidRPr="5130799F">
        <w:rPr>
          <w:b/>
          <w:bCs/>
        </w:rPr>
        <w:t>Note</w:t>
      </w:r>
      <w:r>
        <w:t>: The Linux prompts in the examples of this lab have been shortened to just $, indicating that you have user kali access right.</w:t>
      </w:r>
      <w:r w:rsidRPr="5130799F">
        <w:rPr>
          <w:b/>
          <w:bCs/>
        </w:rPr>
        <w:t xml:space="preserve"> You need to have installed the lab-support-files as described in previous lab</w:t>
      </w:r>
      <w:r>
        <w:t>.</w:t>
      </w:r>
    </w:p>
    <w:p w14:paraId="1A467241" w14:textId="6CA29AEC" w:rsidR="006F695E" w:rsidRPr="00B13913" w:rsidRDefault="00544467" w:rsidP="00B04D74">
      <w:pPr>
        <w:pStyle w:val="CMD"/>
      </w:pPr>
      <w:r>
        <w:t>$</w:t>
      </w:r>
      <w:r w:rsidR="006F695E">
        <w:t xml:space="preserve"> </w:t>
      </w:r>
      <w:proofErr w:type="spellStart"/>
      <w:r w:rsidR="006F695E" w:rsidRPr="00B04D74">
        <w:rPr>
          <w:b/>
        </w:rPr>
        <w:t>pwd</w:t>
      </w:r>
      <w:proofErr w:type="spellEnd"/>
    </w:p>
    <w:p w14:paraId="1B99F3E5" w14:textId="66F8FB6A" w:rsidR="006F695E" w:rsidRPr="00B13913" w:rsidRDefault="00544467" w:rsidP="002E76BF">
      <w:pPr>
        <w:pStyle w:val="CMDBold"/>
      </w:pPr>
      <w:r>
        <w:rPr>
          <w:b w:val="0"/>
        </w:rPr>
        <w:t>$</w:t>
      </w:r>
      <w:r w:rsidR="005B4A28">
        <w:t xml:space="preserve"> </w:t>
      </w:r>
      <w:r w:rsidR="006F695E" w:rsidRPr="00B13913">
        <w:t>cd</w:t>
      </w:r>
      <w:r w:rsidR="005B4A28" w:rsidRPr="00B13913">
        <w:t xml:space="preserve"> </w:t>
      </w:r>
      <w:r w:rsidR="00AC5164">
        <w:t>/</w:t>
      </w:r>
      <w:r w:rsidR="00856D6A">
        <w:t>home/kali</w:t>
      </w:r>
      <w:r w:rsidR="00AC5164">
        <w:t>/</w:t>
      </w:r>
      <w:proofErr w:type="spellStart"/>
      <w:r w:rsidR="006F695E" w:rsidRPr="00B13913">
        <w:t>lab_support_files</w:t>
      </w:r>
      <w:proofErr w:type="spellEnd"/>
      <w:r w:rsidR="006F695E" w:rsidRPr="00B13913">
        <w:t>/emulated/mips32</w:t>
      </w:r>
    </w:p>
    <w:p w14:paraId="7C2E4838" w14:textId="2C7FF5FE" w:rsidR="005B4A28" w:rsidRDefault="00544467" w:rsidP="002E76BF">
      <w:pPr>
        <w:pStyle w:val="CMDBold"/>
      </w:pPr>
      <w:r>
        <w:rPr>
          <w:b w:val="0"/>
        </w:rPr>
        <w:t>$</w:t>
      </w:r>
      <w:r w:rsidR="005B4A28">
        <w:t xml:space="preserve"> </w:t>
      </w:r>
      <w:r w:rsidR="005B4A28" w:rsidRPr="00B13913">
        <w:t xml:space="preserve">strings </w:t>
      </w:r>
      <w:proofErr w:type="gramStart"/>
      <w:r w:rsidR="005B4A28" w:rsidRPr="00B13913">
        <w:t>rootfs.ext</w:t>
      </w:r>
      <w:proofErr w:type="gramEnd"/>
      <w:r w:rsidR="005B4A28" w:rsidRPr="00B13913">
        <w:t>2 | grep root</w:t>
      </w:r>
      <w:r w:rsidR="00CB066D" w:rsidRPr="00B13913">
        <w:t>:\\$</w:t>
      </w:r>
      <w:r w:rsidR="005B4A28" w:rsidRPr="00B13913">
        <w:t xml:space="preserve"> &gt;</w:t>
      </w:r>
      <w:r w:rsidR="00B13913">
        <w:t xml:space="preserve"> </w:t>
      </w:r>
      <w:r w:rsidR="005B4A28" w:rsidRPr="00B13913">
        <w:t>/</w:t>
      </w:r>
      <w:proofErr w:type="spellStart"/>
      <w:r w:rsidR="005B4A28" w:rsidRPr="00B13913">
        <w:t>tmp</w:t>
      </w:r>
      <w:proofErr w:type="spellEnd"/>
      <w:r w:rsidR="005B4A28" w:rsidRPr="00B13913">
        <w:t>/passwd</w:t>
      </w:r>
    </w:p>
    <w:p w14:paraId="169576BF" w14:textId="3A7CF90F" w:rsidR="006F695E" w:rsidRDefault="00544467" w:rsidP="002E76BF">
      <w:pPr>
        <w:pStyle w:val="CMDBold"/>
      </w:pPr>
      <w:r>
        <w:rPr>
          <w:b w:val="0"/>
        </w:rPr>
        <w:t>$</w:t>
      </w:r>
      <w:r w:rsidR="005B4A28" w:rsidRPr="00B13913">
        <w:t xml:space="preserve"> more</w:t>
      </w:r>
      <w:r w:rsidR="00CB066D" w:rsidRPr="00B13913">
        <w:t xml:space="preserve"> </w:t>
      </w:r>
      <w:r w:rsidR="005B4A28" w:rsidRPr="00B13913">
        <w:t>/</w:t>
      </w:r>
      <w:proofErr w:type="spellStart"/>
      <w:r w:rsidR="005B4A28" w:rsidRPr="00B13913">
        <w:t>tmp</w:t>
      </w:r>
      <w:proofErr w:type="spellEnd"/>
      <w:r w:rsidR="005B4A28" w:rsidRPr="00B13913">
        <w:t>/passwd</w:t>
      </w:r>
    </w:p>
    <w:p w14:paraId="14B3C459" w14:textId="2B476481" w:rsidR="00323577" w:rsidRDefault="00A1562B" w:rsidP="00A721E2">
      <w:pPr>
        <w:pStyle w:val="SubStepAlpha"/>
      </w:pPr>
      <w:r>
        <w:t xml:space="preserve">Run john on the file </w:t>
      </w:r>
      <w:r w:rsidRPr="00A1562B">
        <w:rPr>
          <w:b/>
        </w:rPr>
        <w:t>/</w:t>
      </w:r>
      <w:proofErr w:type="spellStart"/>
      <w:r w:rsidRPr="00A1562B">
        <w:rPr>
          <w:b/>
        </w:rPr>
        <w:t>tmp</w:t>
      </w:r>
      <w:proofErr w:type="spellEnd"/>
      <w:r w:rsidRPr="00A1562B">
        <w:rPr>
          <w:b/>
        </w:rPr>
        <w:t>/passwd</w:t>
      </w:r>
      <w:r w:rsidR="00EC1F9B" w:rsidRPr="00E3367B">
        <w:t xml:space="preserve"> to</w:t>
      </w:r>
      <w:r w:rsidR="00E3367B" w:rsidRPr="00E3367B">
        <w:t xml:space="preserve"> crack the password.</w:t>
      </w:r>
    </w:p>
    <w:p w14:paraId="01676B15" w14:textId="22B79025" w:rsidR="00A721E2" w:rsidRDefault="00544467" w:rsidP="00323577">
      <w:pPr>
        <w:pStyle w:val="CMD"/>
      </w:pPr>
      <w:r>
        <w:t>$</w:t>
      </w:r>
      <w:r w:rsidR="00323577">
        <w:t xml:space="preserve"> </w:t>
      </w:r>
      <w:r w:rsidR="00A721E2" w:rsidRPr="00323577">
        <w:rPr>
          <w:b/>
        </w:rPr>
        <w:t>john /</w:t>
      </w:r>
      <w:proofErr w:type="spellStart"/>
      <w:r w:rsidR="00A721E2" w:rsidRPr="00323577">
        <w:rPr>
          <w:b/>
        </w:rPr>
        <w:t>tmp</w:t>
      </w:r>
      <w:proofErr w:type="spellEnd"/>
      <w:r w:rsidR="00A721E2" w:rsidRPr="00323577">
        <w:rPr>
          <w:b/>
        </w:rPr>
        <w:t>/passwd</w:t>
      </w:r>
    </w:p>
    <w:p w14:paraId="53F75131" w14:textId="77777777" w:rsidR="00E3367B" w:rsidRPr="00E3367B" w:rsidRDefault="00E3367B" w:rsidP="00E3367B">
      <w:pPr>
        <w:pStyle w:val="CMDOutput"/>
      </w:pPr>
      <w:r w:rsidRPr="00E3367B">
        <w:t>Created directory: /root</w:t>
      </w:r>
      <w:proofErr w:type="gramStart"/>
      <w:r w:rsidRPr="00E3367B">
        <w:t>/.john</w:t>
      </w:r>
      <w:proofErr w:type="gramEnd"/>
    </w:p>
    <w:p w14:paraId="51F29A85" w14:textId="77777777" w:rsidR="00E3367B" w:rsidRPr="00E3367B" w:rsidRDefault="00E3367B" w:rsidP="00E3367B">
      <w:pPr>
        <w:pStyle w:val="CMDOutput"/>
      </w:pPr>
      <w:r w:rsidRPr="00E3367B">
        <w:t>Warning: detected hash type "md5crypt", but the string is also recognized as "aix-smd5"</w:t>
      </w:r>
    </w:p>
    <w:p w14:paraId="631EB25C" w14:textId="77777777" w:rsidR="00E3367B" w:rsidRPr="00E3367B" w:rsidRDefault="00E3367B" w:rsidP="00E3367B">
      <w:pPr>
        <w:pStyle w:val="CMDOutput"/>
      </w:pPr>
      <w:r w:rsidRPr="00E3367B">
        <w:t>Use the "--format=aix-smd5" option to force loading these as that type instead</w:t>
      </w:r>
    </w:p>
    <w:p w14:paraId="74898AC2" w14:textId="7F071E42" w:rsidR="00E3367B" w:rsidRPr="00E3367B" w:rsidRDefault="00E3367B" w:rsidP="00E3367B">
      <w:pPr>
        <w:pStyle w:val="CMDOutput"/>
      </w:pPr>
      <w:r>
        <w:t>&lt;some output omitted&gt;</w:t>
      </w:r>
    </w:p>
    <w:p w14:paraId="5B9D1C7A" w14:textId="77777777" w:rsidR="00E3367B" w:rsidRPr="00E3367B" w:rsidRDefault="00E3367B" w:rsidP="00E3367B">
      <w:pPr>
        <w:pStyle w:val="CMDOutput"/>
      </w:pPr>
      <w:r w:rsidRPr="00E3367B">
        <w:t xml:space="preserve">Use the "--show" option to display all of the cracked passwords </w:t>
      </w:r>
      <w:proofErr w:type="gramStart"/>
      <w:r w:rsidRPr="00E3367B">
        <w:t>reliably</w:t>
      </w:r>
      <w:proofErr w:type="gramEnd"/>
    </w:p>
    <w:p w14:paraId="06CF6015" w14:textId="0682DC9B" w:rsidR="00E3367B" w:rsidRPr="00E3367B" w:rsidRDefault="00E3367B" w:rsidP="00E3367B">
      <w:pPr>
        <w:pStyle w:val="CMDOutput"/>
        <w:rPr>
          <w:rFonts w:ascii="Arial" w:hAnsi="Arial"/>
          <w:sz w:val="20"/>
        </w:rPr>
      </w:pPr>
      <w:r w:rsidRPr="00E3367B">
        <w:t xml:space="preserve">Session </w:t>
      </w:r>
      <w:proofErr w:type="gramStart"/>
      <w:r w:rsidRPr="00E3367B">
        <w:t>completed</w:t>
      </w:r>
      <w:proofErr w:type="gramEnd"/>
    </w:p>
    <w:p w14:paraId="7EF92E29" w14:textId="26468B2B" w:rsidR="006F695E" w:rsidRDefault="00E3367B" w:rsidP="00E3367B">
      <w:pPr>
        <w:pStyle w:val="BodyTextL50"/>
      </w:pPr>
      <w:r>
        <w:t>You could also u</w:t>
      </w:r>
      <w:r w:rsidR="00167756">
        <w:t xml:space="preserve">se the </w:t>
      </w:r>
      <w:r w:rsidR="00167756" w:rsidRPr="00167756">
        <w:rPr>
          <w:b/>
        </w:rPr>
        <w:t>show</w:t>
      </w:r>
      <w:r w:rsidR="00167756">
        <w:t xml:space="preserve"> option to display the cracked passwords.</w:t>
      </w:r>
    </w:p>
    <w:p w14:paraId="386CE49D" w14:textId="60E43778" w:rsidR="006F695E" w:rsidRDefault="4BDA8A12" w:rsidP="002E76BF">
      <w:pPr>
        <w:pStyle w:val="CMDBold"/>
      </w:pPr>
      <w:r>
        <w:rPr>
          <w:b w:val="0"/>
        </w:rPr>
        <w:lastRenderedPageBreak/>
        <w:t>$</w:t>
      </w:r>
      <w:r>
        <w:t xml:space="preserve"> john --show /</w:t>
      </w:r>
      <w:proofErr w:type="spellStart"/>
      <w:r>
        <w:t>tmp</w:t>
      </w:r>
      <w:proofErr w:type="spellEnd"/>
      <w:r>
        <w:t>/passwd</w:t>
      </w:r>
    </w:p>
    <w:p w14:paraId="54A34068" w14:textId="36677D1A" w:rsidR="4BDA8A12" w:rsidRDefault="4BDA8A12" w:rsidP="4BDA8A12">
      <w:pPr>
        <w:pStyle w:val="BodyTextL50"/>
        <w:tabs>
          <w:tab w:val="left" w:leader="underscore" w:pos="8640"/>
        </w:tabs>
      </w:pPr>
      <w:r>
        <w:t xml:space="preserve">The output is in </w:t>
      </w:r>
      <w:r w:rsidRPr="4BDA8A12">
        <w:rPr>
          <w:b/>
          <w:bCs/>
        </w:rPr>
        <w:t>shadow file format</w:t>
      </w:r>
      <w:r>
        <w:t xml:space="preserve">. (you can google that). It is the way how </w:t>
      </w:r>
      <w:proofErr w:type="spellStart"/>
      <w:r>
        <w:t>linux</w:t>
      </w:r>
      <w:proofErr w:type="spellEnd"/>
      <w:r>
        <w:t xml:space="preserve"> users and their passwords are stored in </w:t>
      </w:r>
      <w:proofErr w:type="spellStart"/>
      <w:r>
        <w:t>linux</w:t>
      </w:r>
      <w:proofErr w:type="spellEnd"/>
      <w:r>
        <w:t xml:space="preserve">. See kali users in </w:t>
      </w:r>
      <w:proofErr w:type="spellStart"/>
      <w:r>
        <w:t>vm</w:t>
      </w:r>
      <w:proofErr w:type="spellEnd"/>
      <w:r>
        <w:t xml:space="preserve"> using ‘</w:t>
      </w:r>
      <w:proofErr w:type="spellStart"/>
      <w:r w:rsidRPr="4BDA8A12">
        <w:rPr>
          <w:rFonts w:ascii="Courier New" w:eastAsia="Courier New" w:hAnsi="Courier New" w:cs="Courier New"/>
        </w:rPr>
        <w:t>sudo</w:t>
      </w:r>
      <w:proofErr w:type="spellEnd"/>
      <w:r w:rsidRPr="4BDA8A12">
        <w:rPr>
          <w:rFonts w:ascii="Courier New" w:eastAsia="Courier New" w:hAnsi="Courier New" w:cs="Courier New"/>
        </w:rPr>
        <w:t xml:space="preserve"> cat /</w:t>
      </w:r>
      <w:proofErr w:type="spellStart"/>
      <w:r w:rsidRPr="4BDA8A12">
        <w:rPr>
          <w:rFonts w:ascii="Courier New" w:eastAsia="Courier New" w:hAnsi="Courier New" w:cs="Courier New"/>
        </w:rPr>
        <w:t>etc</w:t>
      </w:r>
      <w:proofErr w:type="spellEnd"/>
      <w:r w:rsidRPr="4BDA8A12">
        <w:rPr>
          <w:rFonts w:ascii="Courier New" w:eastAsia="Courier New" w:hAnsi="Courier New" w:cs="Courier New"/>
        </w:rPr>
        <w:t>/shadow</w:t>
      </w:r>
      <w:proofErr w:type="gramStart"/>
      <w:r>
        <w:t>’ .</w:t>
      </w:r>
      <w:proofErr w:type="gramEnd"/>
      <w:r>
        <w:t xml:space="preserve"> The root admin can see hashes of all other users, but not their plaintext passwords. </w:t>
      </w:r>
    </w:p>
    <w:p w14:paraId="2AA9505C" w14:textId="4C966E17" w:rsidR="00CB066D" w:rsidRPr="006F695E" w:rsidRDefault="00CB066D" w:rsidP="00787630">
      <w:pPr>
        <w:pStyle w:val="BodyTextL50"/>
        <w:tabs>
          <w:tab w:val="left" w:leader="underscore" w:pos="8640"/>
        </w:tabs>
      </w:pPr>
      <w:r>
        <w:t xml:space="preserve">What is the root password? </w:t>
      </w:r>
      <w:r w:rsidR="00BD74E5">
        <w:t>d</w:t>
      </w:r>
      <w:r w:rsidR="00E4178F">
        <w:t>evice.</w:t>
      </w:r>
    </w:p>
    <w:p w14:paraId="3C7CA89F" w14:textId="61AECF75" w:rsidR="00231DCA" w:rsidRDefault="006F695E" w:rsidP="008402F2">
      <w:pPr>
        <w:pStyle w:val="StepHead"/>
      </w:pPr>
      <w:r>
        <w:t>Ex</w:t>
      </w:r>
      <w:r w:rsidR="00175C17">
        <w:t xml:space="preserve">tract </w:t>
      </w:r>
      <w:r>
        <w:t xml:space="preserve">the IoT device </w:t>
      </w:r>
      <w:r w:rsidR="008C64F8">
        <w:t>firmware binary file into a new directory</w:t>
      </w:r>
      <w:r w:rsidR="00AA1031">
        <w:t>.</w:t>
      </w:r>
    </w:p>
    <w:p w14:paraId="33D47CE8" w14:textId="77C7674B" w:rsidR="00544467" w:rsidRDefault="00544467" w:rsidP="00544467">
      <w:pPr>
        <w:pStyle w:val="SubStepAlpha"/>
        <w:numPr>
          <w:ilvl w:val="0"/>
          <w:numId w:val="0"/>
        </w:numPr>
        <w:ind w:left="357"/>
      </w:pPr>
      <w:r>
        <w:t xml:space="preserve">In this scenario, you have extracted a compressed image of a filesystem for study. </w:t>
      </w:r>
      <w:proofErr w:type="gramStart"/>
      <w:r>
        <w:t>Typically</w:t>
      </w:r>
      <w:proofErr w:type="gramEnd"/>
      <w:r>
        <w:t xml:space="preserve"> embedded devices have a read-only compressed filesystem on persistent flash memory, and in system boot the filesystem is decompressed in RAM, from which it is run. RAM access times are much faster than flash memory access by factor 10-100, so it makes sense to use it for runtime. When the system is powered off, RAM contents are erased, but flash contents persist.</w:t>
      </w:r>
    </w:p>
    <w:p w14:paraId="155DB561" w14:textId="6D88CAAF" w:rsidR="003A366E" w:rsidRDefault="003A366E" w:rsidP="008402F2">
      <w:pPr>
        <w:pStyle w:val="SubStepAlpha"/>
      </w:pPr>
      <w:r>
        <w:t>C</w:t>
      </w:r>
      <w:r w:rsidR="00A33DB8">
        <w:t xml:space="preserve">hange </w:t>
      </w:r>
      <w:r>
        <w:t>d</w:t>
      </w:r>
      <w:r w:rsidR="00A33DB8">
        <w:t>irectories to</w:t>
      </w:r>
      <w:r>
        <w:t xml:space="preserve"> the IoT device firmware file:</w:t>
      </w:r>
    </w:p>
    <w:p w14:paraId="47040701" w14:textId="7242FC3D" w:rsidR="003A366E" w:rsidRDefault="5130799F" w:rsidP="002E76BF">
      <w:pPr>
        <w:pStyle w:val="CMDBold"/>
      </w:pPr>
      <w:r>
        <w:rPr>
          <w:b w:val="0"/>
        </w:rPr>
        <w:t>$</w:t>
      </w:r>
      <w:r>
        <w:t xml:space="preserve"> cd /home/kali/</w:t>
      </w:r>
      <w:proofErr w:type="spellStart"/>
      <w:r>
        <w:t>lab_support_files</w:t>
      </w:r>
      <w:proofErr w:type="spellEnd"/>
      <w:r>
        <w:t>/firmware</w:t>
      </w:r>
    </w:p>
    <w:p w14:paraId="008D971F" w14:textId="4D3259C6" w:rsidR="003A366E" w:rsidRDefault="00E84132" w:rsidP="00175C17">
      <w:pPr>
        <w:pStyle w:val="SubStepAlpha"/>
      </w:pPr>
      <w:r>
        <w:t xml:space="preserve">List the content of the folder and </w:t>
      </w:r>
      <w:r w:rsidR="005D22EA">
        <w:t>o</w:t>
      </w:r>
      <w:r w:rsidR="003A366E">
        <w:t>btain the name of the firmware file:</w:t>
      </w:r>
    </w:p>
    <w:p w14:paraId="52EB2700" w14:textId="2557D1F0" w:rsidR="003A366E" w:rsidRPr="00B13913" w:rsidRDefault="00544467" w:rsidP="002E76BF">
      <w:pPr>
        <w:pStyle w:val="CMDBold"/>
      </w:pPr>
      <w:r>
        <w:rPr>
          <w:b w:val="0"/>
        </w:rPr>
        <w:t>$</w:t>
      </w:r>
      <w:r w:rsidR="00B13913">
        <w:t xml:space="preserve"> </w:t>
      </w:r>
      <w:r w:rsidR="003A366E" w:rsidRPr="00B13913">
        <w:t>ls -l</w:t>
      </w:r>
    </w:p>
    <w:p w14:paraId="3DE5D4C0" w14:textId="38E64592" w:rsidR="5130799F" w:rsidRDefault="5130799F" w:rsidP="5130799F">
      <w:pPr>
        <w:pStyle w:val="SubStepAlpha"/>
      </w:pPr>
      <w:r>
        <w:t>The following command will extract the file system from the firmware and will allow you to navigate and explore anything that can be targeted as a potential vulnerability</w:t>
      </w:r>
      <w:r>
        <w:br/>
        <w:t xml:space="preserve">Note newest </w:t>
      </w:r>
      <w:proofErr w:type="spellStart"/>
      <w:r>
        <w:t>binwalk</w:t>
      </w:r>
      <w:proofErr w:type="spellEnd"/>
      <w:r>
        <w:t xml:space="preserve"> requires a fix </w:t>
      </w:r>
      <w:hyperlink r:id="rId10">
        <w:r w:rsidRPr="5130799F">
          <w:rPr>
            <w:rStyle w:val="Hyperlink"/>
          </w:rPr>
          <w:t>https://gist.github.com/thanoskoutr/4ea24a443879aa7fc04e075ceba6f689</w:t>
        </w:r>
      </w:hyperlink>
      <w:r>
        <w:t xml:space="preserve"> </w:t>
      </w:r>
    </w:p>
    <w:p w14:paraId="25F36F52" w14:textId="4C081E27" w:rsidR="00175C17" w:rsidRPr="00175C17" w:rsidRDefault="00544467" w:rsidP="002E76BF">
      <w:pPr>
        <w:pStyle w:val="CMDBold"/>
      </w:pPr>
      <w:r>
        <w:rPr>
          <w:b w:val="0"/>
        </w:rPr>
        <w:t>$</w:t>
      </w:r>
      <w:r w:rsidR="00175C17">
        <w:t xml:space="preserve"> </w:t>
      </w:r>
      <w:proofErr w:type="spellStart"/>
      <w:r w:rsidR="00175C17" w:rsidRPr="00175C17">
        <w:t>binwalk</w:t>
      </w:r>
      <w:proofErr w:type="spellEnd"/>
      <w:r w:rsidR="00175C17" w:rsidRPr="00175C17">
        <w:t xml:space="preserve"> -e </w:t>
      </w:r>
      <w:proofErr w:type="spellStart"/>
      <w:r w:rsidR="003A366E">
        <w:t>iotdev_firmware</w:t>
      </w:r>
      <w:r w:rsidR="00175C17" w:rsidRPr="00175C17">
        <w:t>.bin</w:t>
      </w:r>
      <w:proofErr w:type="spellEnd"/>
    </w:p>
    <w:p w14:paraId="14570AD7" w14:textId="6B18BADE" w:rsidR="00AA1031" w:rsidRDefault="00AA1031" w:rsidP="00AA1031">
      <w:pPr>
        <w:pStyle w:val="BodyTextL50"/>
      </w:pPr>
      <w:r>
        <w:t xml:space="preserve">What is the file system type? </w:t>
      </w:r>
      <w:proofErr w:type="spellStart"/>
      <w:r w:rsidR="002A29AB" w:rsidRPr="002A29AB">
        <w:t>Squashfs</w:t>
      </w:r>
      <w:proofErr w:type="spellEnd"/>
      <w:r w:rsidR="002A29AB" w:rsidRPr="002A29AB">
        <w:t xml:space="preserve"> filesystem</w:t>
      </w:r>
      <w:r w:rsidR="006C48CB">
        <w:t>.</w:t>
      </w:r>
    </w:p>
    <w:p w14:paraId="0702700A" w14:textId="652F9669" w:rsidR="00175C17" w:rsidRDefault="00175C17" w:rsidP="00175C17">
      <w:pPr>
        <w:pStyle w:val="StepHead"/>
      </w:pPr>
      <w:r>
        <w:t xml:space="preserve">Examine the output of the </w:t>
      </w:r>
      <w:proofErr w:type="spellStart"/>
      <w:r>
        <w:t>binwalk</w:t>
      </w:r>
      <w:proofErr w:type="spellEnd"/>
      <w:r>
        <w:t xml:space="preserve"> command</w:t>
      </w:r>
      <w:r w:rsidR="00390BA8">
        <w:t>.</w:t>
      </w:r>
    </w:p>
    <w:p w14:paraId="6BF78167" w14:textId="021EBA80" w:rsidR="00337476" w:rsidRDefault="00175C17" w:rsidP="00CB7D2B">
      <w:pPr>
        <w:pStyle w:val="SubStepAlpha"/>
      </w:pPr>
      <w:r>
        <w:t>What is the significance of this file system type?</w:t>
      </w:r>
      <w:r w:rsidR="005D22EA">
        <w:t xml:space="preserve"> Do a web search to find more information.</w:t>
      </w:r>
    </w:p>
    <w:p w14:paraId="0C0C7BB9" w14:textId="42D19FBF" w:rsidR="006E27DD" w:rsidRDefault="006E27DD" w:rsidP="006E27DD">
      <w:pPr>
        <w:pStyle w:val="SubStepAlpha"/>
        <w:numPr>
          <w:ilvl w:val="0"/>
          <w:numId w:val="0"/>
        </w:numPr>
        <w:ind w:left="720"/>
      </w:pPr>
      <w:r>
        <w:t xml:space="preserve">R: </w:t>
      </w:r>
      <w:r w:rsidR="00E22DB8">
        <w:t>It’s a read only compressed file system usually used in embedded systems (routes, etc.).</w:t>
      </w:r>
    </w:p>
    <w:p w14:paraId="7BDC2660" w14:textId="77777777" w:rsidR="00C91F1D" w:rsidRDefault="00C91F1D" w:rsidP="00CB7D2B">
      <w:pPr>
        <w:pStyle w:val="SubStepAlpha"/>
      </w:pPr>
      <w:r>
        <w:t>Verify what new subdirectory was added:</w:t>
      </w:r>
    </w:p>
    <w:p w14:paraId="47B93978" w14:textId="4A700EE6" w:rsidR="00C91F1D" w:rsidRDefault="00544467" w:rsidP="002E76BF">
      <w:pPr>
        <w:pStyle w:val="CMDBold"/>
      </w:pPr>
      <w:r>
        <w:rPr>
          <w:b w:val="0"/>
        </w:rPr>
        <w:t>$</w:t>
      </w:r>
      <w:r w:rsidR="00C91F1D">
        <w:t xml:space="preserve"> </w:t>
      </w:r>
      <w:r w:rsidR="00C91F1D" w:rsidRPr="00C91F1D">
        <w:t>ls -</w:t>
      </w:r>
      <w:r w:rsidR="00C91F1D">
        <w:t>l</w:t>
      </w:r>
    </w:p>
    <w:p w14:paraId="27DE8F88" w14:textId="77777777" w:rsidR="00C91F1D" w:rsidRDefault="00C91F1D" w:rsidP="005F73EC">
      <w:pPr>
        <w:pStyle w:val="BodyTextL50"/>
      </w:pPr>
      <w:r>
        <w:t>What was the name of the new directory that was added?</w:t>
      </w:r>
    </w:p>
    <w:p w14:paraId="42655B83" w14:textId="7DA96DFB" w:rsidR="00E74FE0" w:rsidRDefault="00E74FE0" w:rsidP="00E74FE0">
      <w:pPr>
        <w:pStyle w:val="BodyTextL50"/>
        <w:ind w:left="0"/>
      </w:pPr>
      <w:r>
        <w:tab/>
        <w:t xml:space="preserve">R: </w:t>
      </w:r>
      <w:proofErr w:type="gramStart"/>
      <w:r w:rsidRPr="00E74FE0">
        <w:t>_</w:t>
      </w:r>
      <w:proofErr w:type="spellStart"/>
      <w:r w:rsidRPr="00E74FE0">
        <w:t>iotdev_firmware.bin.extracted</w:t>
      </w:r>
      <w:proofErr w:type="spellEnd"/>
      <w:proofErr w:type="gramEnd"/>
    </w:p>
    <w:p w14:paraId="276EF58F" w14:textId="77777777" w:rsidR="00C91F1D" w:rsidRDefault="00D51565" w:rsidP="00CB7D2B">
      <w:pPr>
        <w:pStyle w:val="SubStepAlpha"/>
      </w:pPr>
      <w:r>
        <w:t>Change into this new directory:</w:t>
      </w:r>
    </w:p>
    <w:p w14:paraId="66CF3169" w14:textId="1E3EEF67" w:rsidR="00D51565" w:rsidRPr="00D51565" w:rsidRDefault="00544467" w:rsidP="002E76BF">
      <w:pPr>
        <w:pStyle w:val="CMDBold"/>
      </w:pPr>
      <w:r>
        <w:rPr>
          <w:b w:val="0"/>
        </w:rPr>
        <w:t>$</w:t>
      </w:r>
      <w:r w:rsidR="00D51565">
        <w:t xml:space="preserve"> </w:t>
      </w:r>
      <w:r w:rsidR="00D51565" w:rsidRPr="00D51565">
        <w:t xml:space="preserve">cd </w:t>
      </w:r>
      <w:proofErr w:type="gramStart"/>
      <w:r w:rsidR="00D51565" w:rsidRPr="00D51565">
        <w:t>_</w:t>
      </w:r>
      <w:proofErr w:type="spellStart"/>
      <w:r w:rsidR="003A366E">
        <w:t>iotdev_firmware.</w:t>
      </w:r>
      <w:r w:rsidR="00D51565" w:rsidRPr="00D51565">
        <w:t>bin.extracted</w:t>
      </w:r>
      <w:proofErr w:type="spellEnd"/>
      <w:proofErr w:type="gramEnd"/>
    </w:p>
    <w:p w14:paraId="2008E530" w14:textId="77777777" w:rsidR="005F73EC" w:rsidRDefault="00D51565" w:rsidP="005F73EC">
      <w:pPr>
        <w:pStyle w:val="BodyTextL50"/>
      </w:pPr>
      <w:r>
        <w:t>What is the name of the new directory within this subdirectory? What command did you use to determine that?</w:t>
      </w:r>
    </w:p>
    <w:p w14:paraId="7236C796" w14:textId="44E6E8EA" w:rsidR="00D51565" w:rsidRDefault="00D32424" w:rsidP="00D51565">
      <w:pPr>
        <w:pStyle w:val="SubStepAlpha"/>
        <w:numPr>
          <w:ilvl w:val="0"/>
          <w:numId w:val="0"/>
        </w:numPr>
        <w:ind w:left="720"/>
      </w:pPr>
      <w:r>
        <w:t>R: Using the command ls -la, we get 2 new directories, “</w:t>
      </w:r>
      <w:proofErr w:type="spellStart"/>
      <w:r w:rsidRPr="00D32424">
        <w:t>squashfs</w:t>
      </w:r>
      <w:proofErr w:type="spellEnd"/>
      <w:r w:rsidRPr="00D32424">
        <w:t>-</w:t>
      </w:r>
      <w:proofErr w:type="gramStart"/>
      <w:r w:rsidRPr="00D32424">
        <w:t>root</w:t>
      </w:r>
      <w:r>
        <w:t>”</w:t>
      </w:r>
      <w:r w:rsidRPr="00D32424">
        <w:t xml:space="preserve">  </w:t>
      </w:r>
      <w:r>
        <w:t>and</w:t>
      </w:r>
      <w:proofErr w:type="gramEnd"/>
      <w:r>
        <w:t xml:space="preserve"> “</w:t>
      </w:r>
      <w:r w:rsidRPr="00D32424">
        <w:t>squashfs-root-</w:t>
      </w:r>
      <w:r>
        <w:t>0“.</w:t>
      </w:r>
    </w:p>
    <w:p w14:paraId="68DD13C8" w14:textId="77777777" w:rsidR="00D51565" w:rsidRDefault="00D51565" w:rsidP="00D51565">
      <w:pPr>
        <w:pStyle w:val="StepHead"/>
      </w:pPr>
      <w:r>
        <w:t xml:space="preserve">Navigate and explore this extracted file </w:t>
      </w:r>
      <w:proofErr w:type="gramStart"/>
      <w:r>
        <w:t>system</w:t>
      </w:r>
      <w:proofErr w:type="gramEnd"/>
    </w:p>
    <w:p w14:paraId="044CBBF9" w14:textId="20D05E8C" w:rsidR="00305647" w:rsidRDefault="00305647" w:rsidP="00305647">
      <w:pPr>
        <w:pStyle w:val="SubStepAlpha"/>
      </w:pPr>
      <w:r>
        <w:t xml:space="preserve">Verify </w:t>
      </w:r>
      <w:r w:rsidR="005D22EA">
        <w:t>the</w:t>
      </w:r>
      <w:r>
        <w:t xml:space="preserve"> directory you are in and </w:t>
      </w:r>
      <w:r w:rsidR="005D22EA">
        <w:t xml:space="preserve">list the content of the </w:t>
      </w:r>
      <w:r>
        <w:t>directory:</w:t>
      </w:r>
    </w:p>
    <w:p w14:paraId="0ED3EA8B" w14:textId="2A164F6E" w:rsidR="00305647" w:rsidRDefault="00544467" w:rsidP="002E76BF">
      <w:pPr>
        <w:pStyle w:val="CMDBold"/>
      </w:pPr>
      <w:r>
        <w:rPr>
          <w:b w:val="0"/>
        </w:rPr>
        <w:t>$</w:t>
      </w:r>
      <w:r w:rsidR="00305647">
        <w:t xml:space="preserve"> </w:t>
      </w:r>
      <w:proofErr w:type="spellStart"/>
      <w:r w:rsidR="00305647" w:rsidRPr="00305647">
        <w:t>pwd</w:t>
      </w:r>
      <w:proofErr w:type="spellEnd"/>
    </w:p>
    <w:p w14:paraId="72D99AFA" w14:textId="445F711C" w:rsidR="00305647" w:rsidRDefault="00544467" w:rsidP="002E76BF">
      <w:pPr>
        <w:pStyle w:val="CMDBold"/>
      </w:pPr>
      <w:r>
        <w:rPr>
          <w:b w:val="0"/>
        </w:rPr>
        <w:t>$</w:t>
      </w:r>
      <w:r w:rsidR="00305647">
        <w:t xml:space="preserve"> </w:t>
      </w:r>
      <w:r w:rsidR="00305647" w:rsidRPr="00305647">
        <w:t>ls -</w:t>
      </w:r>
      <w:r w:rsidR="00305647">
        <w:t>l</w:t>
      </w:r>
    </w:p>
    <w:p w14:paraId="211B69C6" w14:textId="77777777" w:rsidR="00305647" w:rsidRDefault="00305647" w:rsidP="00305647">
      <w:pPr>
        <w:pStyle w:val="SubStepAlpha"/>
      </w:pPr>
      <w:r>
        <w:t xml:space="preserve">Move into the new </w:t>
      </w:r>
      <w:proofErr w:type="spellStart"/>
      <w:r>
        <w:t>squashfs</w:t>
      </w:r>
      <w:proofErr w:type="spellEnd"/>
      <w:r>
        <w:t>-root directory:</w:t>
      </w:r>
    </w:p>
    <w:p w14:paraId="33B59BA2" w14:textId="6D211139" w:rsidR="00305647" w:rsidRDefault="00544467" w:rsidP="002E76BF">
      <w:pPr>
        <w:pStyle w:val="CMDBold"/>
      </w:pPr>
      <w:r>
        <w:rPr>
          <w:b w:val="0"/>
        </w:rPr>
        <w:lastRenderedPageBreak/>
        <w:t>$</w:t>
      </w:r>
      <w:r w:rsidR="00305647">
        <w:t xml:space="preserve"> cd </w:t>
      </w:r>
      <w:proofErr w:type="spellStart"/>
      <w:r w:rsidR="00305647" w:rsidRPr="00305647">
        <w:t>squashfs</w:t>
      </w:r>
      <w:proofErr w:type="spellEnd"/>
      <w:r w:rsidR="00305647" w:rsidRPr="00305647">
        <w:t>-root</w:t>
      </w:r>
    </w:p>
    <w:p w14:paraId="5920735C" w14:textId="287DF845" w:rsidR="00305647" w:rsidRDefault="00305647" w:rsidP="005D22EA">
      <w:pPr>
        <w:pStyle w:val="BodyTextL50"/>
      </w:pPr>
      <w:r>
        <w:t>What are some of the subdirectories in this directory? What command did you use?</w:t>
      </w:r>
    </w:p>
    <w:p w14:paraId="284B307E" w14:textId="726AD366" w:rsidR="00305647" w:rsidRDefault="00351EEC" w:rsidP="00305647">
      <w:pPr>
        <w:pStyle w:val="SubStepAlpha"/>
        <w:numPr>
          <w:ilvl w:val="0"/>
          <w:numId w:val="0"/>
        </w:numPr>
        <w:ind w:left="720"/>
      </w:pPr>
      <w:r>
        <w:t>R: Using ls, we can see, for example, “bin”, “</w:t>
      </w:r>
      <w:proofErr w:type="spellStart"/>
      <w:r>
        <w:t>usr</w:t>
      </w:r>
      <w:proofErr w:type="spellEnd"/>
      <w:r>
        <w:t xml:space="preserve">”, “sys” among other. </w:t>
      </w:r>
      <w:proofErr w:type="gramStart"/>
      <w:r>
        <w:t>So</w:t>
      </w:r>
      <w:proofErr w:type="gramEnd"/>
      <w:r>
        <w:t xml:space="preserve"> it seems like it is based of </w:t>
      </w:r>
      <w:proofErr w:type="spellStart"/>
      <w:r w:rsidR="000C488C">
        <w:t>unix</w:t>
      </w:r>
      <w:proofErr w:type="spellEnd"/>
      <w:r>
        <w:t>.</w:t>
      </w:r>
    </w:p>
    <w:p w14:paraId="1C28EE49" w14:textId="0FBA6909" w:rsidR="00305647" w:rsidRDefault="00305647" w:rsidP="00305647">
      <w:pPr>
        <w:pStyle w:val="SubStepAlpha"/>
      </w:pPr>
      <w:r>
        <w:t xml:space="preserve">The </w:t>
      </w:r>
      <w:proofErr w:type="spellStart"/>
      <w:r w:rsidRPr="00305647">
        <w:rPr>
          <w:b/>
        </w:rPr>
        <w:t>readelf</w:t>
      </w:r>
      <w:proofErr w:type="spellEnd"/>
      <w:r>
        <w:t xml:space="preserve"> command can be used to determine what architecture a binary file was originally compiled to be run on. Use </w:t>
      </w:r>
      <w:proofErr w:type="spellStart"/>
      <w:r w:rsidRPr="00305647">
        <w:rPr>
          <w:b/>
        </w:rPr>
        <w:t>readelf</w:t>
      </w:r>
      <w:proofErr w:type="spellEnd"/>
      <w:r>
        <w:t xml:space="preserve"> to determine what architecture the </w:t>
      </w:r>
      <w:proofErr w:type="spellStart"/>
      <w:r>
        <w:t>chkntfs</w:t>
      </w:r>
      <w:proofErr w:type="spellEnd"/>
      <w:r>
        <w:t xml:space="preserve"> binary file (located in </w:t>
      </w:r>
      <w:proofErr w:type="spellStart"/>
      <w:r>
        <w:t>sbin</w:t>
      </w:r>
      <w:proofErr w:type="spellEnd"/>
      <w:r>
        <w:t>) is supposed to be run on</w:t>
      </w:r>
      <w:r w:rsidR="00D958BC">
        <w:t>. This command will help us determine wh</w:t>
      </w:r>
      <w:r w:rsidR="00B13913">
        <w:t xml:space="preserve">ich </w:t>
      </w:r>
      <w:proofErr w:type="spellStart"/>
      <w:r w:rsidR="00B13913">
        <w:t>qemu</w:t>
      </w:r>
      <w:proofErr w:type="spellEnd"/>
      <w:r w:rsidR="00B13913">
        <w:t xml:space="preserve"> binary to run in </w:t>
      </w:r>
      <w:r w:rsidR="00390BA8">
        <w:t>the next step.</w:t>
      </w:r>
    </w:p>
    <w:p w14:paraId="694A2648" w14:textId="6B6CBE1D" w:rsidR="00305647" w:rsidRDefault="00544467" w:rsidP="002E76BF">
      <w:pPr>
        <w:pStyle w:val="CMDBold"/>
      </w:pPr>
      <w:r>
        <w:rPr>
          <w:b w:val="0"/>
        </w:rPr>
        <w:t>$</w:t>
      </w:r>
      <w:r w:rsidR="00305647">
        <w:t xml:space="preserve"> </w:t>
      </w:r>
      <w:proofErr w:type="spellStart"/>
      <w:r w:rsidR="00305647" w:rsidRPr="00305647">
        <w:t>readelf</w:t>
      </w:r>
      <w:proofErr w:type="spellEnd"/>
      <w:r w:rsidR="00305647" w:rsidRPr="00305647">
        <w:t xml:space="preserve"> -h </w:t>
      </w:r>
      <w:proofErr w:type="spellStart"/>
      <w:r w:rsidR="00305647" w:rsidRPr="00305647">
        <w:t>sbin</w:t>
      </w:r>
      <w:proofErr w:type="spellEnd"/>
      <w:r w:rsidR="00305647" w:rsidRPr="00305647">
        <w:t>/</w:t>
      </w:r>
      <w:r w:rsidR="003A366E">
        <w:t>route</w:t>
      </w:r>
    </w:p>
    <w:p w14:paraId="5CAB8819" w14:textId="77777777" w:rsidR="0052417B" w:rsidRDefault="0052417B" w:rsidP="002E76BF">
      <w:pPr>
        <w:pStyle w:val="BodyTextL50"/>
      </w:pPr>
      <w:r>
        <w:t>What is the Machine architecture listed?</w:t>
      </w:r>
    </w:p>
    <w:p w14:paraId="02C16525" w14:textId="528EA10B" w:rsidR="000C488C" w:rsidRPr="0052417B" w:rsidRDefault="000C488C" w:rsidP="002E76BF">
      <w:pPr>
        <w:pStyle w:val="BodyTextL50"/>
      </w:pPr>
      <w:r>
        <w:t>R: MIPS R3000.</w:t>
      </w:r>
    </w:p>
    <w:p w14:paraId="4CB31965" w14:textId="77777777" w:rsidR="00305647" w:rsidRDefault="00CF57ED" w:rsidP="00305647">
      <w:pPr>
        <w:pStyle w:val="StepHead"/>
      </w:pPr>
      <w:r>
        <w:t xml:space="preserve">Use the QEMU </w:t>
      </w:r>
      <w:proofErr w:type="gramStart"/>
      <w:r>
        <w:t>open source</w:t>
      </w:r>
      <w:proofErr w:type="gramEnd"/>
      <w:r>
        <w:t xml:space="preserve"> machine emulator and </w:t>
      </w:r>
      <w:proofErr w:type="spellStart"/>
      <w:r>
        <w:t>virtualizer</w:t>
      </w:r>
      <w:proofErr w:type="spellEnd"/>
    </w:p>
    <w:p w14:paraId="0DE226BD" w14:textId="7484BA41" w:rsidR="00D51565" w:rsidRDefault="00CF57ED" w:rsidP="00390BA8">
      <w:pPr>
        <w:pStyle w:val="BodyTextL25"/>
      </w:pPr>
      <w:r>
        <w:t xml:space="preserve">QEMU will allow you to </w:t>
      </w:r>
      <w:r w:rsidR="004D724F">
        <w:t xml:space="preserve">emulate binaries for other architectures </w:t>
      </w:r>
      <w:r w:rsidR="009143F6">
        <w:t>different from</w:t>
      </w:r>
      <w:r w:rsidR="004D724F">
        <w:t xml:space="preserve"> what your Kali Linux image is currently running on</w:t>
      </w:r>
      <w:r w:rsidR="005710DA">
        <w:t xml:space="preserve"> (Intel/AMD 64)</w:t>
      </w:r>
      <w:r w:rsidR="004D724F">
        <w:t>. QEMU supports the MIPS architecture.</w:t>
      </w:r>
    </w:p>
    <w:p w14:paraId="37F4DB7B" w14:textId="5B2E0A81" w:rsidR="004D724F" w:rsidRDefault="004D724F" w:rsidP="00390BA8">
      <w:pPr>
        <w:pStyle w:val="BodyTextL25"/>
      </w:pPr>
      <w:proofErr w:type="gramStart"/>
      <w:r>
        <w:t>All of</w:t>
      </w:r>
      <w:proofErr w:type="gramEnd"/>
      <w:r>
        <w:t xml:space="preserve"> the binaries in the </w:t>
      </w:r>
      <w:proofErr w:type="spellStart"/>
      <w:r>
        <w:t>squashfs</w:t>
      </w:r>
      <w:proofErr w:type="spellEnd"/>
      <w:r>
        <w:t xml:space="preserve">-root directory that were decompiled/decompressed from the </w:t>
      </w:r>
      <w:r w:rsidR="003A366E">
        <w:t>IoT device</w:t>
      </w:r>
      <w:r w:rsidR="00B316E7">
        <w:t>’s</w:t>
      </w:r>
      <w:r>
        <w:t xml:space="preserve"> firmware file were compiled for the MIPS architecture. They will not run on this Kali Virtual Image </w:t>
      </w:r>
      <w:r w:rsidR="00390BA8">
        <w:t>because</w:t>
      </w:r>
      <w:r>
        <w:t xml:space="preserve"> it is on a different architecture. </w:t>
      </w:r>
      <w:proofErr w:type="gramStart"/>
      <w:r>
        <w:t>In order to</w:t>
      </w:r>
      <w:proofErr w:type="gramEnd"/>
      <w:r>
        <w:t xml:space="preserve"> run these binaries, we will need to use QEMU.</w:t>
      </w:r>
    </w:p>
    <w:p w14:paraId="4380A52B" w14:textId="64C5FAA5" w:rsidR="00571250" w:rsidRPr="005710DA" w:rsidRDefault="00544467" w:rsidP="00390BA8">
      <w:pPr>
        <w:pStyle w:val="BodyTextL25"/>
        <w:rPr>
          <w:rFonts w:ascii="Courier New" w:hAnsi="Courier New" w:cs="Courier New"/>
          <w:b/>
          <w:bCs/>
        </w:rPr>
      </w:pPr>
      <w:r w:rsidRPr="00544467">
        <w:rPr>
          <w:rFonts w:ascii="Courier New" w:hAnsi="Courier New" w:cs="Courier New"/>
        </w:rPr>
        <w:t>$</w:t>
      </w:r>
      <w:r w:rsidR="00571250" w:rsidRPr="00544467">
        <w:rPr>
          <w:rFonts w:ascii="Courier New" w:hAnsi="Courier New" w:cs="Courier New"/>
        </w:rPr>
        <w:t xml:space="preserve"> </w:t>
      </w:r>
      <w:proofErr w:type="spellStart"/>
      <w:r w:rsidR="00571250" w:rsidRPr="005710DA">
        <w:rPr>
          <w:rFonts w:ascii="Courier New" w:hAnsi="Courier New" w:cs="Courier New"/>
          <w:b/>
          <w:bCs/>
        </w:rPr>
        <w:t>sudo</w:t>
      </w:r>
      <w:proofErr w:type="spellEnd"/>
      <w:r w:rsidR="00571250" w:rsidRPr="005710DA">
        <w:rPr>
          <w:rFonts w:ascii="Courier New" w:hAnsi="Courier New" w:cs="Courier New"/>
          <w:b/>
          <w:bCs/>
        </w:rPr>
        <w:t xml:space="preserve"> apt update</w:t>
      </w:r>
    </w:p>
    <w:p w14:paraId="5082293D" w14:textId="7D3DB8FE" w:rsidR="00571250" w:rsidRPr="00544467" w:rsidRDefault="00544467" w:rsidP="00390BA8">
      <w:pPr>
        <w:pStyle w:val="BodyTextL25"/>
        <w:rPr>
          <w:rFonts w:ascii="Courier New" w:hAnsi="Courier New" w:cs="Courier New"/>
        </w:rPr>
      </w:pPr>
      <w:r w:rsidRPr="00544467">
        <w:rPr>
          <w:rFonts w:ascii="Courier New" w:hAnsi="Courier New" w:cs="Courier New"/>
        </w:rPr>
        <w:t>$</w:t>
      </w:r>
      <w:r w:rsidR="00571250" w:rsidRPr="00544467">
        <w:rPr>
          <w:rFonts w:ascii="Courier New" w:hAnsi="Courier New" w:cs="Courier New"/>
        </w:rPr>
        <w:t xml:space="preserve"> </w:t>
      </w:r>
      <w:proofErr w:type="spellStart"/>
      <w:r w:rsidR="00571250" w:rsidRPr="005710DA">
        <w:rPr>
          <w:rFonts w:ascii="Courier New" w:hAnsi="Courier New" w:cs="Courier New"/>
          <w:b/>
          <w:bCs/>
        </w:rPr>
        <w:t>sudo</w:t>
      </w:r>
      <w:proofErr w:type="spellEnd"/>
      <w:r w:rsidR="00571250" w:rsidRPr="005710DA">
        <w:rPr>
          <w:rFonts w:ascii="Courier New" w:hAnsi="Courier New" w:cs="Courier New"/>
          <w:b/>
          <w:bCs/>
        </w:rPr>
        <w:t xml:space="preserve"> apt install </w:t>
      </w:r>
      <w:proofErr w:type="spellStart"/>
      <w:r w:rsidR="00571250" w:rsidRPr="005710DA">
        <w:rPr>
          <w:rFonts w:ascii="Courier New" w:hAnsi="Courier New" w:cs="Courier New"/>
          <w:b/>
          <w:bCs/>
        </w:rPr>
        <w:t>qemu</w:t>
      </w:r>
      <w:proofErr w:type="spellEnd"/>
      <w:r w:rsidR="005710DA" w:rsidRPr="005710DA">
        <w:rPr>
          <w:rFonts w:ascii="Courier New" w:hAnsi="Courier New" w:cs="Courier New"/>
          <w:b/>
          <w:bCs/>
        </w:rPr>
        <w:t>-user-static</w:t>
      </w:r>
      <w:r w:rsidR="005710DA" w:rsidRPr="005710DA">
        <w:rPr>
          <w:rFonts w:ascii="Courier New" w:hAnsi="Courier New" w:cs="Courier New"/>
          <w:b/>
          <w:bCs/>
        </w:rPr>
        <w:br/>
      </w:r>
    </w:p>
    <w:p w14:paraId="0608FED4" w14:textId="28B73C01" w:rsidR="004D724F" w:rsidRDefault="00552A98" w:rsidP="00CB7D2B">
      <w:pPr>
        <w:pStyle w:val="SubStepAlpha"/>
      </w:pPr>
      <w:r>
        <w:t xml:space="preserve">Check that the binaries really are for MIPS </w:t>
      </w:r>
      <w:proofErr w:type="gramStart"/>
      <w:r>
        <w:t>architecture</w:t>
      </w:r>
      <w:proofErr w:type="gramEnd"/>
    </w:p>
    <w:p w14:paraId="6E9646A7" w14:textId="3DF59BB9" w:rsidR="004D724F" w:rsidRDefault="5130799F" w:rsidP="00552A98">
      <w:pPr>
        <w:pStyle w:val="CMDBold"/>
      </w:pPr>
      <w:r>
        <w:rPr>
          <w:b w:val="0"/>
        </w:rPr>
        <w:t>$</w:t>
      </w:r>
      <w:r>
        <w:t xml:space="preserve"> file bin/</w:t>
      </w:r>
      <w:proofErr w:type="spellStart"/>
      <w:r>
        <w:t>busybox</w:t>
      </w:r>
      <w:proofErr w:type="spellEnd"/>
    </w:p>
    <w:p w14:paraId="162172C6" w14:textId="53BF805E" w:rsidR="004D724F" w:rsidRPr="007B7143" w:rsidRDefault="00AA20E5" w:rsidP="00CB7D2B">
      <w:pPr>
        <w:pStyle w:val="SubStepAlpha"/>
      </w:pPr>
      <w:r>
        <w:t xml:space="preserve">The following uses the </w:t>
      </w:r>
      <w:r w:rsidRPr="00AA20E5">
        <w:rPr>
          <w:b/>
        </w:rPr>
        <w:t>chroot</w:t>
      </w:r>
      <w:r>
        <w:t xml:space="preserve"> command. </w:t>
      </w:r>
      <w:r w:rsidR="0052417B">
        <w:t xml:space="preserve">The </w:t>
      </w:r>
      <w:r w:rsidRPr="00AA20E5">
        <w:rPr>
          <w:b/>
        </w:rPr>
        <w:t>chroot</w:t>
      </w:r>
      <w:r>
        <w:t xml:space="preserve"> </w:t>
      </w:r>
      <w:r w:rsidR="0052417B">
        <w:t xml:space="preserve">command </w:t>
      </w:r>
      <w:r>
        <w:t xml:space="preserve">changes the root directory to the current directory as identified with </w:t>
      </w:r>
      <w:proofErr w:type="gramStart"/>
      <w:r>
        <w:t xml:space="preserve">the </w:t>
      </w:r>
      <w:r w:rsidRPr="00AA20E5">
        <w:rPr>
          <w:b/>
        </w:rPr>
        <w:t>.</w:t>
      </w:r>
      <w:proofErr w:type="gramEnd"/>
      <w:r>
        <w:rPr>
          <w:b/>
        </w:rPr>
        <w:t xml:space="preserve"> </w:t>
      </w:r>
      <w:r w:rsidRPr="00AA20E5">
        <w:t>(dot)</w:t>
      </w:r>
    </w:p>
    <w:p w14:paraId="1C3CE462" w14:textId="77777777" w:rsidR="00625F94" w:rsidRPr="00AA20E5" w:rsidRDefault="00625F94" w:rsidP="00E92B50">
      <w:pPr>
        <w:pStyle w:val="SubStepAlpha"/>
        <w:keepNext/>
        <w:numPr>
          <w:ilvl w:val="0"/>
          <w:numId w:val="0"/>
        </w:numPr>
        <w:ind w:left="720"/>
        <w:rPr>
          <w:b/>
        </w:rPr>
      </w:pPr>
      <w:r>
        <w:t>Enter the commands below to demonstrate that we can run MIPS binaries on the Kali Linux OS:</w:t>
      </w:r>
    </w:p>
    <w:p w14:paraId="67123DE5" w14:textId="2B25ED7C" w:rsidR="00AA20E5" w:rsidRPr="00AA20E5" w:rsidRDefault="00544467" w:rsidP="002E76BF">
      <w:pPr>
        <w:pStyle w:val="CMDBold"/>
      </w:pPr>
      <w:r>
        <w:rPr>
          <w:b w:val="0"/>
        </w:rPr>
        <w:t>$</w:t>
      </w:r>
      <w:r w:rsidR="00AA20E5">
        <w:t xml:space="preserve"> </w:t>
      </w:r>
      <w:proofErr w:type="spellStart"/>
      <w:r w:rsidR="00552A98">
        <w:t>sudo</w:t>
      </w:r>
      <w:proofErr w:type="spellEnd"/>
      <w:r w:rsidR="00552A98">
        <w:t xml:space="preserve"> </w:t>
      </w:r>
      <w:proofErr w:type="gramStart"/>
      <w:r w:rsidR="00AA20E5" w:rsidRPr="00AA20E5">
        <w:t>chroot .</w:t>
      </w:r>
      <w:proofErr w:type="gramEnd"/>
      <w:r w:rsidR="00AA20E5" w:rsidRPr="00AA20E5">
        <w:t xml:space="preserve"> bin/</w:t>
      </w:r>
      <w:proofErr w:type="spellStart"/>
      <w:r w:rsidR="00AA20E5" w:rsidRPr="00AA20E5">
        <w:t>busybox</w:t>
      </w:r>
      <w:proofErr w:type="spellEnd"/>
      <w:r w:rsidR="0052417B">
        <w:t xml:space="preserve"> date</w:t>
      </w:r>
    </w:p>
    <w:p w14:paraId="41DD602B" w14:textId="065FC800" w:rsidR="00AA20E5" w:rsidRDefault="5130799F" w:rsidP="002E76BF">
      <w:pPr>
        <w:pStyle w:val="CMDBold"/>
      </w:pPr>
      <w:r>
        <w:rPr>
          <w:b w:val="0"/>
        </w:rPr>
        <w:t>$</w:t>
      </w:r>
      <w:r>
        <w:t xml:space="preserve"> </w:t>
      </w:r>
      <w:proofErr w:type="spellStart"/>
      <w:r>
        <w:t>sudo</w:t>
      </w:r>
      <w:proofErr w:type="spellEnd"/>
      <w:r>
        <w:t xml:space="preserve"> </w:t>
      </w:r>
      <w:proofErr w:type="gramStart"/>
      <w:r>
        <w:t>chroot .</w:t>
      </w:r>
      <w:proofErr w:type="gramEnd"/>
      <w:r>
        <w:t xml:space="preserve"> bin/ping -c 3 203.0.113.1</w:t>
      </w:r>
      <w:r w:rsidR="00544467">
        <w:br/>
      </w:r>
      <w:r w:rsidRPr="5130799F">
        <w:rPr>
          <w:rFonts w:asciiTheme="minorHAnsi" w:eastAsiaTheme="minorEastAsia" w:hAnsiTheme="minorHAnsi" w:cstheme="minorBidi"/>
        </w:rPr>
        <w:t>(note that copy-pasting the commands can change ‘–’ character to something else -&gt; help is displayed)</w:t>
      </w:r>
    </w:p>
    <w:p w14:paraId="64BF33A0" w14:textId="77777777" w:rsidR="00394FD0" w:rsidRDefault="00394FD0" w:rsidP="00E32283">
      <w:pPr>
        <w:pStyle w:val="SubStepAlpha"/>
        <w:keepNext/>
      </w:pPr>
      <w:r>
        <w:t xml:space="preserve">Start a new shell within the </w:t>
      </w:r>
      <w:proofErr w:type="spellStart"/>
      <w:r>
        <w:t>squashfs</w:t>
      </w:r>
      <w:proofErr w:type="spellEnd"/>
      <w:r>
        <w:t>-root directory with the following command:</w:t>
      </w:r>
    </w:p>
    <w:p w14:paraId="162C7172" w14:textId="0EB2C105" w:rsidR="00394FD0" w:rsidRDefault="5130799F" w:rsidP="002E76BF">
      <w:pPr>
        <w:pStyle w:val="CMDBold"/>
      </w:pPr>
      <w:r>
        <w:rPr>
          <w:b w:val="0"/>
        </w:rPr>
        <w:t>$</w:t>
      </w:r>
      <w:r>
        <w:t xml:space="preserve"> </w:t>
      </w:r>
      <w:proofErr w:type="spellStart"/>
      <w:r>
        <w:t>sudo</w:t>
      </w:r>
      <w:proofErr w:type="spellEnd"/>
      <w:r>
        <w:t xml:space="preserve"> </w:t>
      </w:r>
      <w:proofErr w:type="gramStart"/>
      <w:r>
        <w:t>chroot .</w:t>
      </w:r>
      <w:proofErr w:type="gramEnd"/>
      <w:r>
        <w:t xml:space="preserve"> bin/</w:t>
      </w:r>
      <w:proofErr w:type="spellStart"/>
      <w:r>
        <w:t>sh</w:t>
      </w:r>
      <w:proofErr w:type="spellEnd"/>
    </w:p>
    <w:p w14:paraId="4208E09B" w14:textId="2F1CD127" w:rsidR="00394FD0" w:rsidRDefault="00394FD0" w:rsidP="002E76BF">
      <w:pPr>
        <w:pStyle w:val="BodyTextL50"/>
      </w:pPr>
      <w:r>
        <w:t xml:space="preserve">How did the prompt change? </w:t>
      </w:r>
      <w:r w:rsidR="003921C0">
        <w:t xml:space="preserve">It only displays “/ </w:t>
      </w:r>
      <w:proofErr w:type="gramStart"/>
      <w:r w:rsidR="003921C0">
        <w:t># ”</w:t>
      </w:r>
      <w:proofErr w:type="gramEnd"/>
      <w:r w:rsidR="003921C0">
        <w:t xml:space="preserve"> instead of my kali hostname.</w:t>
      </w:r>
    </w:p>
    <w:p w14:paraId="571EF741" w14:textId="77777777" w:rsidR="00A031ED" w:rsidRDefault="00394FD0" w:rsidP="00CB7D2B">
      <w:pPr>
        <w:pStyle w:val="SubStepAlpha"/>
      </w:pPr>
      <w:r>
        <w:t xml:space="preserve">Verify that </w:t>
      </w:r>
      <w:r w:rsidR="00A031ED">
        <w:t>new shell is using the current path as the root directory.</w:t>
      </w:r>
    </w:p>
    <w:p w14:paraId="5A00560C" w14:textId="600230F2" w:rsidR="00394FD0" w:rsidRDefault="00552A98" w:rsidP="002E76BF">
      <w:pPr>
        <w:pStyle w:val="CMDBold"/>
      </w:pPr>
      <w:r>
        <w:rPr>
          <w:b w:val="0"/>
        </w:rPr>
        <w:t>#</w:t>
      </w:r>
      <w:r w:rsidR="00A031ED">
        <w:t xml:space="preserve"> </w:t>
      </w:r>
      <w:proofErr w:type="spellStart"/>
      <w:r w:rsidR="00A031ED">
        <w:t>pwd</w:t>
      </w:r>
      <w:proofErr w:type="spellEnd"/>
      <w:r w:rsidR="00394FD0">
        <w:t xml:space="preserve"> </w:t>
      </w:r>
    </w:p>
    <w:p w14:paraId="59F1F79B" w14:textId="1E559685" w:rsidR="00A031ED" w:rsidRDefault="00A031ED" w:rsidP="002E76BF">
      <w:pPr>
        <w:pStyle w:val="BodyTextL50"/>
      </w:pPr>
      <w:r>
        <w:t xml:space="preserve">What is the current path? </w:t>
      </w:r>
      <w:r w:rsidR="00D849D5">
        <w:t xml:space="preserve">We are in the root directory, </w:t>
      </w:r>
      <w:proofErr w:type="gramStart"/>
      <w:r w:rsidR="000F1C98">
        <w:t>“ /</w:t>
      </w:r>
      <w:proofErr w:type="gramEnd"/>
      <w:r w:rsidR="000F1C98">
        <w:t xml:space="preserve"> ”</w:t>
      </w:r>
      <w:r w:rsidR="00B14945">
        <w:t>.</w:t>
      </w:r>
    </w:p>
    <w:p w14:paraId="32B4C8B4" w14:textId="2F35EFFD" w:rsidR="004D724F" w:rsidRDefault="00AA20E5" w:rsidP="002E76BF">
      <w:pPr>
        <w:pStyle w:val="BodyTextL50"/>
      </w:pPr>
      <w:r>
        <w:t xml:space="preserve">Look at other programs/binaries in the bin and </w:t>
      </w:r>
      <w:proofErr w:type="spellStart"/>
      <w:r>
        <w:t>sbin</w:t>
      </w:r>
      <w:proofErr w:type="spellEnd"/>
      <w:r>
        <w:t xml:space="preserve"> directories. Try running at least 3 other programs and document their results</w:t>
      </w:r>
      <w:r w:rsidR="00A031ED">
        <w:t>. Type ‘exit’ when you have completed exploration to leave the shell.</w:t>
      </w:r>
    </w:p>
    <w:p w14:paraId="03CF6E96" w14:textId="0F72CE43" w:rsidR="004B10DE" w:rsidRDefault="004B10DE" w:rsidP="002E76BF">
      <w:pPr>
        <w:pStyle w:val="BodyTextL50"/>
      </w:pPr>
      <w:r>
        <w:t xml:space="preserve">R: </w:t>
      </w:r>
      <w:r w:rsidR="003B18C3">
        <w:t>“ls” which lists the current directory, “</w:t>
      </w:r>
      <w:proofErr w:type="spellStart"/>
      <w:r w:rsidR="003B18C3">
        <w:t>pwd</w:t>
      </w:r>
      <w:proofErr w:type="spellEnd"/>
      <w:r w:rsidR="003B18C3">
        <w:t>” which prints the working directory and “</w:t>
      </w:r>
      <w:proofErr w:type="spellStart"/>
      <w:r w:rsidR="003B18C3">
        <w:t>ipaddr</w:t>
      </w:r>
      <w:proofErr w:type="spellEnd"/>
      <w:r w:rsidR="003B18C3">
        <w:t>” which shows information about the machine connection to the internet.</w:t>
      </w:r>
    </w:p>
    <w:p w14:paraId="622844DF" w14:textId="77777777" w:rsidR="004B10DE" w:rsidRDefault="004B10DE" w:rsidP="002E76BF">
      <w:pPr>
        <w:pStyle w:val="BodyTextL50"/>
      </w:pPr>
    </w:p>
    <w:p w14:paraId="610DD30E" w14:textId="77777777" w:rsidR="004B10DE" w:rsidRDefault="004B10DE" w:rsidP="002E76BF">
      <w:pPr>
        <w:pStyle w:val="BodyTextL50"/>
      </w:pPr>
    </w:p>
    <w:p w14:paraId="3659294E" w14:textId="77777777" w:rsidR="00834529" w:rsidRDefault="00834529" w:rsidP="00834529">
      <w:pPr>
        <w:pStyle w:val="StepHead"/>
      </w:pPr>
      <w:r>
        <w:lastRenderedPageBreak/>
        <w:t xml:space="preserve">Explore and look at other important files on this decompiled/extracted file </w:t>
      </w:r>
      <w:proofErr w:type="gramStart"/>
      <w:r>
        <w:t>system</w:t>
      </w:r>
      <w:proofErr w:type="gramEnd"/>
    </w:p>
    <w:p w14:paraId="1592758C" w14:textId="77777777" w:rsidR="00834529" w:rsidRDefault="00834529" w:rsidP="00834529">
      <w:pPr>
        <w:pStyle w:val="SubStepAlpha"/>
      </w:pPr>
      <w:r>
        <w:t xml:space="preserve">Verify you are currently within the </w:t>
      </w:r>
      <w:proofErr w:type="spellStart"/>
      <w:r>
        <w:t>squashfs</w:t>
      </w:r>
      <w:proofErr w:type="spellEnd"/>
      <w:r>
        <w:t>-root directory:</w:t>
      </w:r>
    </w:p>
    <w:p w14:paraId="2EB43807" w14:textId="345AEC71" w:rsidR="00834529" w:rsidRPr="001F3720" w:rsidRDefault="00552A98" w:rsidP="002E76BF">
      <w:pPr>
        <w:pStyle w:val="CMDBold"/>
      </w:pPr>
      <w:r>
        <w:rPr>
          <w:b w:val="0"/>
        </w:rPr>
        <w:t>#</w:t>
      </w:r>
      <w:r w:rsidR="001F3720">
        <w:t xml:space="preserve"> </w:t>
      </w:r>
      <w:proofErr w:type="spellStart"/>
      <w:r w:rsidR="00834529" w:rsidRPr="001F3720">
        <w:t>pwd</w:t>
      </w:r>
      <w:proofErr w:type="spellEnd"/>
    </w:p>
    <w:p w14:paraId="52D638E9" w14:textId="38FC1990" w:rsidR="00834529" w:rsidRDefault="00834529" w:rsidP="00834529">
      <w:pPr>
        <w:pStyle w:val="SubStepAlpha"/>
      </w:pPr>
      <w:r>
        <w:t>Use the following commands to explore</w:t>
      </w:r>
      <w:r w:rsidR="001F3720">
        <w:t xml:space="preserve"> and look for possibl</w:t>
      </w:r>
      <w:r w:rsidR="00A031ED">
        <w:t>e</w:t>
      </w:r>
      <w:r w:rsidR="001F3720">
        <w:t xml:space="preserve"> vulnerabilities</w:t>
      </w:r>
      <w:r>
        <w:t>:</w:t>
      </w:r>
    </w:p>
    <w:p w14:paraId="0F23AFCE" w14:textId="2EDA5851" w:rsidR="003E4B00" w:rsidRDefault="00552A98" w:rsidP="002E76BF">
      <w:pPr>
        <w:pStyle w:val="CMDBold"/>
      </w:pPr>
      <w:r>
        <w:rPr>
          <w:b w:val="0"/>
        </w:rPr>
        <w:t>#</w:t>
      </w:r>
      <w:r w:rsidR="00834529" w:rsidRPr="00834529">
        <w:t xml:space="preserve"> </w:t>
      </w:r>
      <w:r w:rsidR="003E4B00">
        <w:t xml:space="preserve">ls -l </w:t>
      </w:r>
      <w:proofErr w:type="spellStart"/>
      <w:r w:rsidR="003E4B00">
        <w:t>usr</w:t>
      </w:r>
      <w:proofErr w:type="spellEnd"/>
    </w:p>
    <w:p w14:paraId="671C24B6" w14:textId="4B7F3620" w:rsidR="003E4B00" w:rsidRDefault="00552A98" w:rsidP="002E76BF">
      <w:pPr>
        <w:pStyle w:val="CMDBold"/>
      </w:pPr>
      <w:r>
        <w:rPr>
          <w:b w:val="0"/>
        </w:rPr>
        <w:t>#</w:t>
      </w:r>
      <w:r w:rsidR="003E4B00">
        <w:t xml:space="preserve"> ls -l </w:t>
      </w:r>
      <w:proofErr w:type="spellStart"/>
      <w:r w:rsidR="003E4B00">
        <w:t>usr</w:t>
      </w:r>
      <w:proofErr w:type="spellEnd"/>
      <w:r w:rsidR="003E4B00">
        <w:t>/bin</w:t>
      </w:r>
    </w:p>
    <w:p w14:paraId="3DB940C5" w14:textId="0E03B888" w:rsidR="00834529" w:rsidRDefault="00552A98" w:rsidP="002E76BF">
      <w:pPr>
        <w:pStyle w:val="CMDBold"/>
      </w:pPr>
      <w:r>
        <w:rPr>
          <w:b w:val="0"/>
        </w:rPr>
        <w:t>#</w:t>
      </w:r>
      <w:r w:rsidR="003E4B00">
        <w:t xml:space="preserve"> </w:t>
      </w:r>
      <w:r w:rsidR="00834529" w:rsidRPr="00834529">
        <w:t>ls -l bin/</w:t>
      </w:r>
    </w:p>
    <w:p w14:paraId="06F69991" w14:textId="669B0F86" w:rsidR="00E5043C" w:rsidRDefault="00552A98" w:rsidP="002E76BF">
      <w:pPr>
        <w:pStyle w:val="CMDBold"/>
      </w:pPr>
      <w:r>
        <w:rPr>
          <w:b w:val="0"/>
        </w:rPr>
        <w:t>#</w:t>
      </w:r>
      <w:r w:rsidR="00006E38">
        <w:t xml:space="preserve"> ls -l </w:t>
      </w:r>
      <w:proofErr w:type="spellStart"/>
      <w:r w:rsidR="00006E38">
        <w:t>usr</w:t>
      </w:r>
      <w:proofErr w:type="spellEnd"/>
      <w:r w:rsidR="00006E38">
        <w:t>/</w:t>
      </w:r>
      <w:proofErr w:type="spellStart"/>
      <w:r w:rsidR="00006E38">
        <w:t>sbin</w:t>
      </w:r>
      <w:proofErr w:type="spellEnd"/>
    </w:p>
    <w:p w14:paraId="66FF28D0" w14:textId="14D55623" w:rsidR="00834529" w:rsidRPr="00E4178F" w:rsidRDefault="00552A98" w:rsidP="002E76BF">
      <w:pPr>
        <w:pStyle w:val="CMDBold"/>
        <w:rPr>
          <w:lang w:val="pt-PT"/>
        </w:rPr>
      </w:pPr>
      <w:r w:rsidRPr="00E4178F">
        <w:rPr>
          <w:b w:val="0"/>
          <w:lang w:val="pt-PT"/>
        </w:rPr>
        <w:t>#</w:t>
      </w:r>
      <w:r w:rsidR="00834529" w:rsidRPr="00E4178F">
        <w:rPr>
          <w:lang w:val="pt-PT"/>
        </w:rPr>
        <w:t xml:space="preserve"> </w:t>
      </w:r>
      <w:proofErr w:type="spellStart"/>
      <w:r w:rsidR="00834529" w:rsidRPr="00E4178F">
        <w:rPr>
          <w:lang w:val="pt-PT"/>
        </w:rPr>
        <w:t>ls</w:t>
      </w:r>
      <w:proofErr w:type="spellEnd"/>
      <w:r w:rsidR="00834529" w:rsidRPr="00E4178F">
        <w:rPr>
          <w:lang w:val="pt-PT"/>
        </w:rPr>
        <w:t xml:space="preserve"> </w:t>
      </w:r>
      <w:r w:rsidR="00695997" w:rsidRPr="00E4178F">
        <w:rPr>
          <w:lang w:val="pt-PT"/>
        </w:rPr>
        <w:t xml:space="preserve">–l </w:t>
      </w:r>
      <w:proofErr w:type="spellStart"/>
      <w:r w:rsidR="00834529" w:rsidRPr="00E4178F">
        <w:rPr>
          <w:lang w:val="pt-PT"/>
        </w:rPr>
        <w:t>etc</w:t>
      </w:r>
      <w:proofErr w:type="spellEnd"/>
      <w:r w:rsidR="00834529" w:rsidRPr="00E4178F">
        <w:rPr>
          <w:lang w:val="pt-PT"/>
        </w:rPr>
        <w:t>/</w:t>
      </w:r>
    </w:p>
    <w:p w14:paraId="65CDABD2" w14:textId="2235A5F2" w:rsidR="00834529" w:rsidRPr="00E4178F" w:rsidRDefault="00552A98" w:rsidP="002E76BF">
      <w:pPr>
        <w:pStyle w:val="CMDBold"/>
        <w:rPr>
          <w:lang w:val="pt-PT"/>
        </w:rPr>
      </w:pPr>
      <w:r w:rsidRPr="00E4178F">
        <w:rPr>
          <w:b w:val="0"/>
          <w:lang w:val="pt-PT"/>
        </w:rPr>
        <w:t>#</w:t>
      </w:r>
      <w:r w:rsidR="00834529" w:rsidRPr="00E4178F">
        <w:rPr>
          <w:lang w:val="pt-PT"/>
        </w:rPr>
        <w:t xml:space="preserve"> </w:t>
      </w:r>
      <w:proofErr w:type="spellStart"/>
      <w:r w:rsidR="00834529" w:rsidRPr="00E4178F">
        <w:rPr>
          <w:lang w:val="pt-PT"/>
        </w:rPr>
        <w:t>cat</w:t>
      </w:r>
      <w:proofErr w:type="spellEnd"/>
      <w:r w:rsidR="00834529" w:rsidRPr="00E4178F">
        <w:rPr>
          <w:lang w:val="pt-PT"/>
        </w:rPr>
        <w:t xml:space="preserve"> </w:t>
      </w:r>
      <w:proofErr w:type="spellStart"/>
      <w:r w:rsidR="00834529" w:rsidRPr="00E4178F">
        <w:rPr>
          <w:lang w:val="pt-PT"/>
        </w:rPr>
        <w:t>etc</w:t>
      </w:r>
      <w:proofErr w:type="spellEnd"/>
      <w:r w:rsidR="00834529" w:rsidRPr="00E4178F">
        <w:rPr>
          <w:lang w:val="pt-PT"/>
        </w:rPr>
        <w:t>/</w:t>
      </w:r>
      <w:proofErr w:type="spellStart"/>
      <w:r w:rsidR="00CD3F94" w:rsidRPr="00E4178F">
        <w:rPr>
          <w:lang w:val="pt-PT"/>
        </w:rPr>
        <w:t>passwd</w:t>
      </w:r>
      <w:proofErr w:type="spellEnd"/>
    </w:p>
    <w:p w14:paraId="1E458596" w14:textId="56E8C32D" w:rsidR="00834529" w:rsidRPr="00834529" w:rsidRDefault="00552A98" w:rsidP="002E76BF">
      <w:pPr>
        <w:pStyle w:val="CMDBold"/>
      </w:pPr>
      <w:r>
        <w:rPr>
          <w:b w:val="0"/>
        </w:rPr>
        <w:t>#</w:t>
      </w:r>
      <w:r w:rsidR="00834529" w:rsidRPr="00834529">
        <w:t xml:space="preserve"> cat </w:t>
      </w:r>
      <w:proofErr w:type="spellStart"/>
      <w:r w:rsidR="00834529" w:rsidRPr="00834529">
        <w:t>etc</w:t>
      </w:r>
      <w:proofErr w:type="spellEnd"/>
      <w:r w:rsidR="00834529" w:rsidRPr="00834529">
        <w:t>/shadow</w:t>
      </w:r>
    </w:p>
    <w:p w14:paraId="6C228D5A" w14:textId="6A2CE51C" w:rsidR="00834529" w:rsidRPr="00834529" w:rsidRDefault="00552A98" w:rsidP="002E76BF">
      <w:pPr>
        <w:pStyle w:val="CMDBold"/>
      </w:pPr>
      <w:r>
        <w:rPr>
          <w:b w:val="0"/>
        </w:rPr>
        <w:t>#</w:t>
      </w:r>
      <w:r w:rsidR="00834529" w:rsidRPr="00834529">
        <w:t xml:space="preserve"> cat </w:t>
      </w:r>
      <w:proofErr w:type="spellStart"/>
      <w:r w:rsidR="00834529" w:rsidRPr="00834529">
        <w:t>etc</w:t>
      </w:r>
      <w:proofErr w:type="spellEnd"/>
      <w:r w:rsidR="00834529" w:rsidRPr="00834529">
        <w:t>/</w:t>
      </w:r>
      <w:proofErr w:type="spellStart"/>
      <w:r w:rsidR="00A031ED">
        <w:t>ssh</w:t>
      </w:r>
      <w:proofErr w:type="spellEnd"/>
      <w:r w:rsidR="00A031ED">
        <w:t>/</w:t>
      </w:r>
      <w:proofErr w:type="spellStart"/>
      <w:r w:rsidR="00A031ED">
        <w:t>ssh_host_rsa_key</w:t>
      </w:r>
      <w:proofErr w:type="spellEnd"/>
    </w:p>
    <w:p w14:paraId="7C7EC0BF" w14:textId="7A264D4C" w:rsidR="00D958BC" w:rsidRDefault="008F4A93" w:rsidP="00D958BC">
      <w:pPr>
        <w:pStyle w:val="SubStepAlpha"/>
      </w:pPr>
      <w:r>
        <w:t>Based on previous command outputs (and using other tools introduced in this lab), e</w:t>
      </w:r>
      <w:r w:rsidR="00552A98">
        <w:t xml:space="preserve">xplain </w:t>
      </w:r>
      <w:r>
        <w:t xml:space="preserve">two methods </w:t>
      </w:r>
      <w:r w:rsidR="00552A98">
        <w:t xml:space="preserve">how </w:t>
      </w:r>
      <w:r>
        <w:t xml:space="preserve">an </w:t>
      </w:r>
      <w:r w:rsidR="00552A98">
        <w:t xml:space="preserve">attacker can get </w:t>
      </w:r>
      <w:r>
        <w:t xml:space="preserve">root </w:t>
      </w:r>
      <w:r w:rsidR="00552A98">
        <w:t xml:space="preserve">access to </w:t>
      </w:r>
      <w:proofErr w:type="gramStart"/>
      <w:r>
        <w:t>an another</w:t>
      </w:r>
      <w:proofErr w:type="gramEnd"/>
      <w:r>
        <w:t xml:space="preserve"> instance of this </w:t>
      </w:r>
      <w:r w:rsidR="00552A98">
        <w:t>device</w:t>
      </w:r>
      <w:r w:rsidR="00695997">
        <w:t>?</w:t>
      </w:r>
    </w:p>
    <w:p w14:paraId="4FA3AD7A" w14:textId="4F1BC515" w:rsidR="00CC7737" w:rsidRDefault="00CC7737" w:rsidP="00CC7737">
      <w:pPr>
        <w:pStyle w:val="SubStepAlpha"/>
        <w:numPr>
          <w:ilvl w:val="0"/>
          <w:numId w:val="0"/>
        </w:numPr>
        <w:ind w:left="720"/>
      </w:pPr>
      <w:r>
        <w:t xml:space="preserve">R: It seems that the shadow file has the root encrypted password that we could take, </w:t>
      </w:r>
      <w:proofErr w:type="gramStart"/>
      <w:r>
        <w:t>crack</w:t>
      </w:r>
      <w:proofErr w:type="gramEnd"/>
      <w:r>
        <w:t xml:space="preserve"> and use to get access. Also, we have the private </w:t>
      </w:r>
      <w:proofErr w:type="spellStart"/>
      <w:r>
        <w:t>ssh</w:t>
      </w:r>
      <w:proofErr w:type="spellEnd"/>
      <w:r>
        <w:t xml:space="preserve"> key, which we can use to get a </w:t>
      </w:r>
      <w:proofErr w:type="spellStart"/>
      <w:r>
        <w:t>ssh</w:t>
      </w:r>
      <w:proofErr w:type="spellEnd"/>
      <w:r>
        <w:t xml:space="preserve"> connection to the machine. Since we are on the root account and we have the </w:t>
      </w:r>
      <w:proofErr w:type="spellStart"/>
      <w:r>
        <w:t>ssh</w:t>
      </w:r>
      <w:proofErr w:type="spellEnd"/>
      <w:r>
        <w:t>, we could use it, as it would give us root access.</w:t>
      </w:r>
    </w:p>
    <w:p w14:paraId="7519F733" w14:textId="73043943" w:rsidR="00754A6E" w:rsidRDefault="009D0A51" w:rsidP="006F04DC">
      <w:pPr>
        <w:pStyle w:val="PartHead"/>
      </w:pPr>
      <w:r>
        <w:t>Reflection and Discussion of Threats to IoT Device Firmware</w:t>
      </w:r>
    </w:p>
    <w:p w14:paraId="002D66A1" w14:textId="255057DF" w:rsidR="003E4B00" w:rsidRPr="003E4B00" w:rsidRDefault="003E4B00" w:rsidP="003E4B00">
      <w:pPr>
        <w:pStyle w:val="BodyTextL25"/>
      </w:pPr>
      <w:r>
        <w:t xml:space="preserve">Part 1 of this lab demonstrates how to decompile/disassemble a binary firmware file and navigate the </w:t>
      </w:r>
      <w:r w:rsidR="00057A1C">
        <w:t xml:space="preserve">file system for vulnerabilities. Hackers </w:t>
      </w:r>
      <w:proofErr w:type="gramStart"/>
      <w:r w:rsidR="00057A1C">
        <w:t>are able to</w:t>
      </w:r>
      <w:proofErr w:type="gramEnd"/>
      <w:r w:rsidR="00057A1C">
        <w:t xml:space="preserve"> use widely available tools to modify the firmware with backdoors or Trojan horses and repackage the firmware into a new firmware image.</w:t>
      </w:r>
    </w:p>
    <w:p w14:paraId="68C6CEC8" w14:textId="77777777" w:rsidR="00D778DF" w:rsidRPr="00E70096" w:rsidRDefault="00D778DF" w:rsidP="00E70096">
      <w:pPr>
        <w:pStyle w:val="LabSection"/>
      </w:pPr>
      <w:r w:rsidRPr="00E70096">
        <w:t>Reflection</w:t>
      </w:r>
    </w:p>
    <w:p w14:paraId="2DF7B383" w14:textId="77777777" w:rsidR="00D778DF" w:rsidRDefault="00057A1C" w:rsidP="00D778DF">
      <w:pPr>
        <w:pStyle w:val="ReflectionQ"/>
      </w:pPr>
      <w:r>
        <w:t xml:space="preserve">What kinds of threats or vulnerabilities </w:t>
      </w:r>
      <w:r w:rsidR="002C5A25">
        <w:t>are</w:t>
      </w:r>
      <w:r>
        <w:t xml:space="preserve"> IoT device firmware</w:t>
      </w:r>
      <w:r w:rsidR="002C5A25">
        <w:t xml:space="preserve"> susceptible to</w:t>
      </w:r>
      <w:r>
        <w:t>?</w:t>
      </w:r>
    </w:p>
    <w:p w14:paraId="25F536E6" w14:textId="46EA568B" w:rsidR="00D778DF" w:rsidRDefault="007B6FC8" w:rsidP="00D778DF">
      <w:pPr>
        <w:pStyle w:val="BodyTextL25"/>
      </w:pPr>
      <w:r>
        <w:t>R: Firmware must be kept up to date, otherwise we might end with firmware that has vulnerabilities.</w:t>
      </w:r>
    </w:p>
    <w:p w14:paraId="1DC1C44C" w14:textId="5C130F10" w:rsidR="007B6FC8" w:rsidRDefault="007B6FC8" w:rsidP="00D778DF">
      <w:pPr>
        <w:pStyle w:val="BodyTextL25"/>
      </w:pPr>
      <w:r>
        <w:t xml:space="preserve">    The lack of encryption can be dangerous too.</w:t>
      </w:r>
      <w:r>
        <w:br/>
        <w:t xml:space="preserve">    Insecure authentication is also something we must think about.</w:t>
      </w:r>
    </w:p>
    <w:p w14:paraId="1C0C28AD" w14:textId="5E46C129" w:rsidR="006513FB" w:rsidRDefault="001F3720" w:rsidP="006513FB">
      <w:pPr>
        <w:pStyle w:val="ReflectionQ"/>
      </w:pPr>
      <w:r>
        <w:t>Describe one type of IoT device firmware attack and what measures could be used to help prevent this type of attack.</w:t>
      </w:r>
    </w:p>
    <w:p w14:paraId="4F8B5966" w14:textId="2F6DEB7C" w:rsidR="007B6FC8" w:rsidRDefault="007B6FC8" w:rsidP="007B6FC8">
      <w:pPr>
        <w:pStyle w:val="ReflectionQ"/>
        <w:numPr>
          <w:ilvl w:val="0"/>
          <w:numId w:val="0"/>
        </w:numPr>
        <w:ind w:left="360"/>
      </w:pPr>
      <w:r>
        <w:t xml:space="preserve">R: </w:t>
      </w:r>
      <w:r w:rsidR="008F3A09" w:rsidRPr="008F3A09">
        <w:t>Weak, Guessable, or Hardcoded Passwords</w:t>
      </w:r>
      <w:r w:rsidR="008F3A09">
        <w:t xml:space="preserve"> </w:t>
      </w:r>
      <w:r>
        <w:t>is when</w:t>
      </w:r>
      <w:r w:rsidR="008F3A09">
        <w:t xml:space="preserve"> we leave the default credentials, allowing anyone to try to brute force them, getting access to our device. To prevent this, we must change all the default accounts that might come with our devices. </w:t>
      </w:r>
    </w:p>
    <w:p w14:paraId="074ADD87" w14:textId="77777777" w:rsidR="00D42ECE" w:rsidRDefault="00D42ECE" w:rsidP="00D42ECE">
      <w:pPr>
        <w:pStyle w:val="ReflectionQ"/>
      </w:pPr>
      <w:r>
        <w:t>Describe another type of IoT device firmware attack and what measures could be used to help prevent this type of attack.</w:t>
      </w:r>
    </w:p>
    <w:p w14:paraId="6B4B2E08" w14:textId="579AC3D1" w:rsidR="005D4FD7" w:rsidRDefault="005D4FD7" w:rsidP="005D4FD7">
      <w:pPr>
        <w:pStyle w:val="ReflectionQ"/>
      </w:pPr>
      <w:r>
        <w:t xml:space="preserve">R: </w:t>
      </w:r>
      <w:r w:rsidRPr="005D4FD7">
        <w:t>Lack of Secure Update Mechanism</w:t>
      </w:r>
      <w:r>
        <w:t xml:space="preserve"> is when we have lack of firmware validation on</w:t>
      </w:r>
    </w:p>
    <w:p w14:paraId="0EF01A66" w14:textId="19C03DE6" w:rsidR="005D4FD7" w:rsidRDefault="005D4FD7" w:rsidP="005D4FD7">
      <w:pPr>
        <w:pStyle w:val="ReflectionQ"/>
        <w:numPr>
          <w:ilvl w:val="0"/>
          <w:numId w:val="0"/>
        </w:numPr>
        <w:ind w:left="360"/>
      </w:pPr>
      <w:r>
        <w:t>device, lack of secure delivery and so on. We can prevent this by, for example, validate our firmware with some sort of signing method and encrypt our firmware delivery.</w:t>
      </w:r>
    </w:p>
    <w:p w14:paraId="23F5E3CC" w14:textId="77777777" w:rsidR="005D4FD7" w:rsidRDefault="005D4FD7" w:rsidP="005D4FD7">
      <w:pPr>
        <w:pStyle w:val="ReflectionQ"/>
        <w:numPr>
          <w:ilvl w:val="0"/>
          <w:numId w:val="0"/>
        </w:numPr>
        <w:ind w:left="360"/>
      </w:pPr>
    </w:p>
    <w:p w14:paraId="07D69722" w14:textId="77777777" w:rsidR="005D4FD7" w:rsidRDefault="005D4FD7" w:rsidP="005D4FD7">
      <w:pPr>
        <w:pStyle w:val="ReflectionQ"/>
        <w:numPr>
          <w:ilvl w:val="0"/>
          <w:numId w:val="0"/>
        </w:numPr>
        <w:ind w:left="360"/>
      </w:pPr>
    </w:p>
    <w:p w14:paraId="2A2C85B4" w14:textId="1D638B9F" w:rsidR="00D42ECE" w:rsidRDefault="00D42ECE" w:rsidP="00390BA8">
      <w:pPr>
        <w:pStyle w:val="ReflectionQ"/>
      </w:pPr>
      <w:r>
        <w:lastRenderedPageBreak/>
        <w:t>What is the name of the program that hackers could use to modify firmware with a backdoor and repackage it back into another firmware binary? Does this program exist on the Kali Linux operating system that you are using? Hint: Use Google to find the answer.</w:t>
      </w:r>
    </w:p>
    <w:p w14:paraId="07AC1A0A" w14:textId="209A60E0" w:rsidR="00467D7A" w:rsidRPr="002C3300" w:rsidRDefault="0017086C" w:rsidP="00467D7A">
      <w:pPr>
        <w:pStyle w:val="BodyTextL25"/>
      </w:pPr>
      <w:r>
        <w:t>Firmware mod kit</w:t>
      </w:r>
      <w:r w:rsidR="00467D7A">
        <w:t xml:space="preserve"> </w:t>
      </w:r>
      <w:r>
        <w:t>can be used to</w:t>
      </w:r>
      <w:r w:rsidR="00467D7A">
        <w:t xml:space="preserve"> make changes in firmware. It can be used to place a backdoor on the system and repackage it, for example. It does </w:t>
      </w:r>
      <w:r>
        <w:t xml:space="preserve">not </w:t>
      </w:r>
      <w:r w:rsidR="00467D7A">
        <w:t xml:space="preserve">exist </w:t>
      </w:r>
      <w:r w:rsidR="00FE70E4">
        <w:t>i</w:t>
      </w:r>
      <w:r w:rsidR="00467D7A">
        <w:t>n our operating system.</w:t>
      </w:r>
    </w:p>
    <w:sectPr w:rsidR="00467D7A" w:rsidRPr="002C3300" w:rsidSect="00882B63">
      <w:headerReference w:type="even" r:id="rId11"/>
      <w:headerReference w:type="default" r:id="rId12"/>
      <w:footerReference w:type="even" r:id="rId13"/>
      <w:footerReference w:type="default" r:id="rId14"/>
      <w:headerReference w:type="first" r:id="rId15"/>
      <w:footerReference w:type="first" r:id="rId16"/>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F3183" w14:textId="77777777" w:rsidR="00E85A19" w:rsidRDefault="00E85A19" w:rsidP="0090659A">
      <w:pPr>
        <w:spacing w:after="0" w:line="240" w:lineRule="auto"/>
      </w:pPr>
      <w:r>
        <w:separator/>
      </w:r>
    </w:p>
    <w:p w14:paraId="3DFB50AC" w14:textId="77777777" w:rsidR="00E85A19" w:rsidRDefault="00E85A19"/>
    <w:p w14:paraId="6D52A77B" w14:textId="77777777" w:rsidR="00E85A19" w:rsidRDefault="00E85A19"/>
    <w:p w14:paraId="16F00116" w14:textId="77777777" w:rsidR="00E85A19" w:rsidRDefault="00E85A19"/>
    <w:p w14:paraId="106675F2" w14:textId="77777777" w:rsidR="00E85A19" w:rsidRDefault="00E85A19"/>
    <w:p w14:paraId="45C78D4B" w14:textId="77777777" w:rsidR="00E85A19" w:rsidRDefault="00E85A19"/>
  </w:endnote>
  <w:endnote w:type="continuationSeparator" w:id="0">
    <w:p w14:paraId="58AD4EE2" w14:textId="77777777" w:rsidR="00E85A19" w:rsidRDefault="00E85A19" w:rsidP="0090659A">
      <w:pPr>
        <w:spacing w:after="0" w:line="240" w:lineRule="auto"/>
      </w:pPr>
      <w:r>
        <w:continuationSeparator/>
      </w:r>
    </w:p>
    <w:p w14:paraId="0BB81E21" w14:textId="77777777" w:rsidR="00E85A19" w:rsidRDefault="00E85A19"/>
    <w:p w14:paraId="31688C4A" w14:textId="77777777" w:rsidR="00E85A19" w:rsidRDefault="00E85A19"/>
    <w:p w14:paraId="12DAC47C" w14:textId="77777777" w:rsidR="00E85A19" w:rsidRDefault="00E85A19"/>
    <w:p w14:paraId="6DB0751A" w14:textId="77777777" w:rsidR="00E85A19" w:rsidRDefault="00E85A19"/>
    <w:p w14:paraId="25895F28" w14:textId="77777777" w:rsidR="00E85A19" w:rsidRDefault="00E85A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C17D" w14:textId="77777777" w:rsidR="007B02F6" w:rsidRDefault="007B02F6" w:rsidP="007B0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41EC" w14:textId="0DF77549" w:rsidR="00926CB2" w:rsidRPr="00882B63" w:rsidRDefault="00882B63" w:rsidP="007B02F6">
    <w:pPr>
      <w:pStyle w:val="Footer"/>
      <w:rPr>
        <w:szCs w:val="16"/>
      </w:rPr>
    </w:pPr>
    <w:r w:rsidRPr="00B31F19">
      <w:rPr>
        <w:rFonts w:ascii="Symbol" w:eastAsia="Symbol" w:hAnsi="Symbol" w:cs="Symbol"/>
      </w:rPr>
      <w:t>ã</w:t>
    </w:r>
    <w:r w:rsidR="00641424">
      <w:t xml:space="preserve"> 2018</w:t>
    </w:r>
    <w:r w:rsidR="00DF00DD">
      <w:t xml:space="preserve"> - </w:t>
    </w:r>
    <w:r w:rsidR="00DF00DD">
      <w:fldChar w:fldCharType="begin"/>
    </w:r>
    <w:r w:rsidR="00DF00DD">
      <w:instrText xml:space="preserve"> DATE  \@ "yyyy"  \* MERGEFORMAT </w:instrText>
    </w:r>
    <w:r w:rsidR="00DF00DD">
      <w:fldChar w:fldCharType="separate"/>
    </w:r>
    <w:r w:rsidR="0017086C">
      <w:rPr>
        <w:noProof/>
      </w:rPr>
      <w:t>2023</w:t>
    </w:r>
    <w:r w:rsidR="00DF00DD">
      <w:fldChar w:fldCharType="end"/>
    </w:r>
    <w:r w:rsidR="00DF00DD">
      <w:t xml:space="preserve"> </w:t>
    </w:r>
    <w:r w:rsidR="00DF00DD" w:rsidRPr="00B31F19">
      <w:t>Cisco and/or its affiliates. All rights reserved. Cisco</w:t>
    </w:r>
    <w:r w:rsidR="00DF00DD">
      <w:t xml:space="preserve"> 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D5B00">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D5B00">
      <w:rPr>
        <w:b/>
        <w:noProof/>
        <w:szCs w:val="16"/>
      </w:rPr>
      <w:t>5</w:t>
    </w:r>
    <w:r w:rsidRPr="0090659A">
      <w:rPr>
        <w:b/>
        <w:szCs w:val="16"/>
      </w:rPr>
      <w:fldChar w:fldCharType="end"/>
    </w:r>
    <w:r w:rsidR="00CD3F94">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F3F61" w14:textId="5AA381DB" w:rsidR="00882B63" w:rsidRPr="00882B63" w:rsidRDefault="00882B63" w:rsidP="007B02F6">
    <w:pPr>
      <w:pStyle w:val="Footer"/>
      <w:rPr>
        <w:szCs w:val="16"/>
      </w:rPr>
    </w:pPr>
    <w:r w:rsidRPr="00B31F19">
      <w:rPr>
        <w:rFonts w:ascii="Symbol" w:eastAsia="Symbol" w:hAnsi="Symbol" w:cs="Symbol"/>
      </w:rPr>
      <w:t>ã</w:t>
    </w:r>
    <w:r w:rsidR="00C20634">
      <w:t xml:space="preserve"> </w:t>
    </w:r>
    <w:r w:rsidR="00DF00DD">
      <w:t xml:space="preserve">2018 - </w:t>
    </w:r>
    <w:r w:rsidR="00DF00DD">
      <w:fldChar w:fldCharType="begin"/>
    </w:r>
    <w:r w:rsidR="00DF00DD">
      <w:instrText xml:space="preserve"> DATE  \@ "yyyy"  \* MERGEFORMAT </w:instrText>
    </w:r>
    <w:r w:rsidR="00DF00DD">
      <w:fldChar w:fldCharType="separate"/>
    </w:r>
    <w:r w:rsidR="0017086C">
      <w:rPr>
        <w:noProof/>
      </w:rPr>
      <w:t>2023</w:t>
    </w:r>
    <w:r w:rsidR="00DF00DD">
      <w:fldChar w:fldCharType="end"/>
    </w:r>
    <w:r w:rsidR="007B02F6">
      <w:t xml:space="preserve"> </w:t>
    </w:r>
    <w:r w:rsidRPr="00B31F19">
      <w:t>Cisco and/or its affiliates. All rights reserved. Cisco</w:t>
    </w:r>
    <w:r w:rsidR="00DF00DD">
      <w:t xml:space="preserve"> 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D5B0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D5B00">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FE41" w14:textId="77777777" w:rsidR="00E85A19" w:rsidRDefault="00E85A19" w:rsidP="0090659A">
      <w:pPr>
        <w:spacing w:after="0" w:line="240" w:lineRule="auto"/>
      </w:pPr>
      <w:r>
        <w:separator/>
      </w:r>
    </w:p>
    <w:p w14:paraId="7E94D030" w14:textId="77777777" w:rsidR="00E85A19" w:rsidRDefault="00E85A19"/>
    <w:p w14:paraId="2E03B3B4" w14:textId="77777777" w:rsidR="00E85A19" w:rsidRDefault="00E85A19"/>
    <w:p w14:paraId="5F11DA61" w14:textId="77777777" w:rsidR="00E85A19" w:rsidRDefault="00E85A19"/>
    <w:p w14:paraId="4AF39AD9" w14:textId="77777777" w:rsidR="00E85A19" w:rsidRDefault="00E85A19"/>
    <w:p w14:paraId="7E8847FA" w14:textId="77777777" w:rsidR="00E85A19" w:rsidRDefault="00E85A19"/>
  </w:footnote>
  <w:footnote w:type="continuationSeparator" w:id="0">
    <w:p w14:paraId="66D6E49A" w14:textId="77777777" w:rsidR="00E85A19" w:rsidRDefault="00E85A19" w:rsidP="0090659A">
      <w:pPr>
        <w:spacing w:after="0" w:line="240" w:lineRule="auto"/>
      </w:pPr>
      <w:r>
        <w:continuationSeparator/>
      </w:r>
    </w:p>
    <w:p w14:paraId="5D0CD770" w14:textId="77777777" w:rsidR="00E85A19" w:rsidRDefault="00E85A19"/>
    <w:p w14:paraId="50B1C851" w14:textId="77777777" w:rsidR="00E85A19" w:rsidRDefault="00E85A19"/>
    <w:p w14:paraId="4F5EA317" w14:textId="77777777" w:rsidR="00E85A19" w:rsidRDefault="00E85A19"/>
    <w:p w14:paraId="7CA3971F" w14:textId="77777777" w:rsidR="00E85A19" w:rsidRDefault="00E85A19"/>
    <w:p w14:paraId="2AE98470" w14:textId="77777777" w:rsidR="00E85A19" w:rsidRDefault="00E85A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05314" w14:textId="77777777" w:rsidR="007B02F6" w:rsidRDefault="007B0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4DB52" w14:textId="20347B62" w:rsidR="00926CB2" w:rsidRDefault="002439E6" w:rsidP="008402F2">
    <w:pPr>
      <w:pStyle w:val="PageHead"/>
    </w:pPr>
    <w:r>
      <w:t>Lab – Compromise</w:t>
    </w:r>
    <w:r w:rsidR="008370EE">
      <w:t xml:space="preserve"> IoT Device Firmware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0589" w14:textId="77777777" w:rsidR="00926CB2" w:rsidRDefault="00882B63" w:rsidP="0018164C">
    <w:pPr>
      <w:ind w:left="-360"/>
    </w:pPr>
    <w:r>
      <w:rPr>
        <w:noProof/>
      </w:rPr>
      <w:drawing>
        <wp:inline distT="0" distB="0" distL="0" distR="0" wp14:anchorId="0FE3D6B7" wp14:editId="32B0EA78">
          <wp:extent cx="2587752" cy="804672"/>
          <wp:effectExtent l="0" t="0" r="3175" b="0"/>
          <wp:docPr id="2" name="Picture 2" title="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88D242B0"/>
    <w:styleLink w:val="PartStepSubStepList"/>
    <w:lvl w:ilvl="0">
      <w:start w:val="1"/>
      <w:numFmt w:val="decimal"/>
      <w:pStyle w:val="PartHead"/>
      <w:suff w:val="space"/>
      <w:lvlText w:val="Part %1:"/>
      <w:lvlJc w:val="left"/>
      <w:pPr>
        <w:ind w:left="936" w:hanging="936"/>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C964542"/>
    <w:multiLevelType w:val="hybridMultilevel"/>
    <w:tmpl w:val="D2C0C8D6"/>
    <w:lvl w:ilvl="0" w:tplc="3E440E46">
      <w:start w:val="1"/>
      <w:numFmt w:val="lowerLetter"/>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38479094">
    <w:abstractNumId w:val="6"/>
  </w:num>
  <w:num w:numId="2" w16cid:durableId="1535342381">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86525215">
    <w:abstractNumId w:val="2"/>
  </w:num>
  <w:num w:numId="4" w16cid:durableId="1633750508">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67220425">
    <w:abstractNumId w:val="3"/>
  </w:num>
  <w:num w:numId="6" w16cid:durableId="1514412810">
    <w:abstractNumId w:val="0"/>
  </w:num>
  <w:num w:numId="7" w16cid:durableId="1405838271">
    <w:abstractNumId w:val="1"/>
  </w:num>
  <w:num w:numId="8" w16cid:durableId="358508052">
    <w:abstractNumId w:val="4"/>
    <w:lvlOverride w:ilvl="0">
      <w:lvl w:ilvl="0">
        <w:start w:val="1"/>
        <w:numFmt w:val="decimal"/>
        <w:lvlText w:val="Part %1:"/>
        <w:lvlJc w:val="left"/>
        <w:pPr>
          <w:tabs>
            <w:tab w:val="num" w:pos="1152"/>
          </w:tabs>
          <w:ind w:left="1152" w:hanging="792"/>
        </w:pPr>
        <w:rPr>
          <w:rFonts w:hint="default"/>
        </w:rPr>
      </w:lvl>
    </w:lvlOverride>
  </w:num>
  <w:num w:numId="9" w16cid:durableId="38864542">
    <w:abstractNumId w:val="3"/>
  </w:num>
  <w:num w:numId="10" w16cid:durableId="88094054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ctiveWritingStyle w:appName="MSWord" w:lang="en-US" w:vendorID="64" w:dllVersion="0" w:nlCheck="1" w:checkStyle="0"/>
  <w:activeWritingStyle w:appName="MSWord" w:lang="pt-PT" w:vendorID="64" w:dllVersion="0" w:nlCheck="1" w:checkStyle="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13C"/>
    <w:rsid w:val="00001BDF"/>
    <w:rsid w:val="0000380F"/>
    <w:rsid w:val="00003D49"/>
    <w:rsid w:val="00004175"/>
    <w:rsid w:val="000059C9"/>
    <w:rsid w:val="00006E38"/>
    <w:rsid w:val="00012C22"/>
    <w:rsid w:val="000160F7"/>
    <w:rsid w:val="00016D5B"/>
    <w:rsid w:val="00016F30"/>
    <w:rsid w:val="0002047C"/>
    <w:rsid w:val="00021B9A"/>
    <w:rsid w:val="000242D6"/>
    <w:rsid w:val="00024EE5"/>
    <w:rsid w:val="00030D30"/>
    <w:rsid w:val="00041AF6"/>
    <w:rsid w:val="00044E62"/>
    <w:rsid w:val="00050B1C"/>
    <w:rsid w:val="00050BA4"/>
    <w:rsid w:val="00051738"/>
    <w:rsid w:val="0005242B"/>
    <w:rsid w:val="00052548"/>
    <w:rsid w:val="000551C3"/>
    <w:rsid w:val="00057A1C"/>
    <w:rsid w:val="00060696"/>
    <w:rsid w:val="00067A67"/>
    <w:rsid w:val="000769CF"/>
    <w:rsid w:val="000815D8"/>
    <w:rsid w:val="00084C99"/>
    <w:rsid w:val="00085CC6"/>
    <w:rsid w:val="00086C43"/>
    <w:rsid w:val="00090C07"/>
    <w:rsid w:val="0009147A"/>
    <w:rsid w:val="00091E8D"/>
    <w:rsid w:val="0009378D"/>
    <w:rsid w:val="00097163"/>
    <w:rsid w:val="000A0EBB"/>
    <w:rsid w:val="000A22C8"/>
    <w:rsid w:val="000B2344"/>
    <w:rsid w:val="000B7DE5"/>
    <w:rsid w:val="000C2118"/>
    <w:rsid w:val="000C488C"/>
    <w:rsid w:val="000C6E6E"/>
    <w:rsid w:val="000D0DC0"/>
    <w:rsid w:val="000D55B4"/>
    <w:rsid w:val="000E0A03"/>
    <w:rsid w:val="000E3B6A"/>
    <w:rsid w:val="000E65F0"/>
    <w:rsid w:val="000F072C"/>
    <w:rsid w:val="000F1C98"/>
    <w:rsid w:val="000F2074"/>
    <w:rsid w:val="000F6743"/>
    <w:rsid w:val="001006C2"/>
    <w:rsid w:val="00101BE8"/>
    <w:rsid w:val="00102F82"/>
    <w:rsid w:val="00103401"/>
    <w:rsid w:val="00103A44"/>
    <w:rsid w:val="00103D36"/>
    <w:rsid w:val="00107B2B"/>
    <w:rsid w:val="00112AC5"/>
    <w:rsid w:val="001133DD"/>
    <w:rsid w:val="00120CBE"/>
    <w:rsid w:val="00121BAE"/>
    <w:rsid w:val="00122638"/>
    <w:rsid w:val="001261C4"/>
    <w:rsid w:val="001314FB"/>
    <w:rsid w:val="001366EC"/>
    <w:rsid w:val="0014219C"/>
    <w:rsid w:val="001425ED"/>
    <w:rsid w:val="00143450"/>
    <w:rsid w:val="00144997"/>
    <w:rsid w:val="001467B9"/>
    <w:rsid w:val="00146B9F"/>
    <w:rsid w:val="001523C0"/>
    <w:rsid w:val="001535FE"/>
    <w:rsid w:val="00154E3A"/>
    <w:rsid w:val="001553D0"/>
    <w:rsid w:val="00157902"/>
    <w:rsid w:val="00162105"/>
    <w:rsid w:val="00162EEA"/>
    <w:rsid w:val="00163164"/>
    <w:rsid w:val="00166253"/>
    <w:rsid w:val="00167756"/>
    <w:rsid w:val="001704B7"/>
    <w:rsid w:val="0017086C"/>
    <w:rsid w:val="001710C0"/>
    <w:rsid w:val="00172AFB"/>
    <w:rsid w:val="00175C17"/>
    <w:rsid w:val="001772B8"/>
    <w:rsid w:val="00180FBF"/>
    <w:rsid w:val="0018164C"/>
    <w:rsid w:val="0018261D"/>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4B6"/>
    <w:rsid w:val="001C7C3B"/>
    <w:rsid w:val="001D5B6F"/>
    <w:rsid w:val="001D688F"/>
    <w:rsid w:val="001E0AB8"/>
    <w:rsid w:val="001E38E0"/>
    <w:rsid w:val="001E4E72"/>
    <w:rsid w:val="001E62B3"/>
    <w:rsid w:val="001F0171"/>
    <w:rsid w:val="001F0D77"/>
    <w:rsid w:val="001F3720"/>
    <w:rsid w:val="001F7DD8"/>
    <w:rsid w:val="00201928"/>
    <w:rsid w:val="00203E26"/>
    <w:rsid w:val="0020449C"/>
    <w:rsid w:val="002113B8"/>
    <w:rsid w:val="00215665"/>
    <w:rsid w:val="002163BB"/>
    <w:rsid w:val="0021792C"/>
    <w:rsid w:val="002240AB"/>
    <w:rsid w:val="00225E37"/>
    <w:rsid w:val="00231DCA"/>
    <w:rsid w:val="00242E3A"/>
    <w:rsid w:val="002439E6"/>
    <w:rsid w:val="002506CF"/>
    <w:rsid w:val="0025107F"/>
    <w:rsid w:val="0025501F"/>
    <w:rsid w:val="00260CD4"/>
    <w:rsid w:val="002639D8"/>
    <w:rsid w:val="00265F77"/>
    <w:rsid w:val="00266C83"/>
    <w:rsid w:val="002768DC"/>
    <w:rsid w:val="00283F95"/>
    <w:rsid w:val="00294C8F"/>
    <w:rsid w:val="002A29AB"/>
    <w:rsid w:val="002A4981"/>
    <w:rsid w:val="002A6C56"/>
    <w:rsid w:val="002B0E17"/>
    <w:rsid w:val="002B7769"/>
    <w:rsid w:val="002C090C"/>
    <w:rsid w:val="002C1243"/>
    <w:rsid w:val="002C1815"/>
    <w:rsid w:val="002C475E"/>
    <w:rsid w:val="002C5A25"/>
    <w:rsid w:val="002C6AD6"/>
    <w:rsid w:val="002D6C2A"/>
    <w:rsid w:val="002D7A86"/>
    <w:rsid w:val="002E76BF"/>
    <w:rsid w:val="002F45FF"/>
    <w:rsid w:val="002F66D3"/>
    <w:rsid w:val="002F6D17"/>
    <w:rsid w:val="00302887"/>
    <w:rsid w:val="00305647"/>
    <w:rsid w:val="003056EB"/>
    <w:rsid w:val="003071FF"/>
    <w:rsid w:val="00310652"/>
    <w:rsid w:val="0031371D"/>
    <w:rsid w:val="0031789F"/>
    <w:rsid w:val="00320788"/>
    <w:rsid w:val="003233A3"/>
    <w:rsid w:val="00323577"/>
    <w:rsid w:val="00337476"/>
    <w:rsid w:val="0034455D"/>
    <w:rsid w:val="0034604B"/>
    <w:rsid w:val="00346D17"/>
    <w:rsid w:val="00347972"/>
    <w:rsid w:val="00351EEC"/>
    <w:rsid w:val="0035469B"/>
    <w:rsid w:val="003559CC"/>
    <w:rsid w:val="003569D7"/>
    <w:rsid w:val="003608AC"/>
    <w:rsid w:val="00363A23"/>
    <w:rsid w:val="0036440C"/>
    <w:rsid w:val="0036465A"/>
    <w:rsid w:val="00365647"/>
    <w:rsid w:val="00390BA8"/>
    <w:rsid w:val="00390C38"/>
    <w:rsid w:val="003921C0"/>
    <w:rsid w:val="00392748"/>
    <w:rsid w:val="00392C65"/>
    <w:rsid w:val="00392ED5"/>
    <w:rsid w:val="00394FD0"/>
    <w:rsid w:val="003A19DC"/>
    <w:rsid w:val="003A1B45"/>
    <w:rsid w:val="003A220C"/>
    <w:rsid w:val="003A366E"/>
    <w:rsid w:val="003B18C3"/>
    <w:rsid w:val="003B46FC"/>
    <w:rsid w:val="003B5767"/>
    <w:rsid w:val="003B7605"/>
    <w:rsid w:val="003C08AA"/>
    <w:rsid w:val="003C1988"/>
    <w:rsid w:val="003C2A7B"/>
    <w:rsid w:val="003C49EF"/>
    <w:rsid w:val="003C6BCA"/>
    <w:rsid w:val="003C7902"/>
    <w:rsid w:val="003D0BFF"/>
    <w:rsid w:val="003D520A"/>
    <w:rsid w:val="003D6EF1"/>
    <w:rsid w:val="003E4B00"/>
    <w:rsid w:val="003E5BE5"/>
    <w:rsid w:val="003F18D1"/>
    <w:rsid w:val="003F20EC"/>
    <w:rsid w:val="003F4F0E"/>
    <w:rsid w:val="003F6096"/>
    <w:rsid w:val="003F6E06"/>
    <w:rsid w:val="00403C7A"/>
    <w:rsid w:val="004057A6"/>
    <w:rsid w:val="00406554"/>
    <w:rsid w:val="00407755"/>
    <w:rsid w:val="004131B0"/>
    <w:rsid w:val="00416C42"/>
    <w:rsid w:val="00422476"/>
    <w:rsid w:val="0042385C"/>
    <w:rsid w:val="00426FA5"/>
    <w:rsid w:val="00431654"/>
    <w:rsid w:val="00434926"/>
    <w:rsid w:val="00443ACE"/>
    <w:rsid w:val="00444217"/>
    <w:rsid w:val="004478F4"/>
    <w:rsid w:val="00450F7A"/>
    <w:rsid w:val="00452245"/>
    <w:rsid w:val="00452C6D"/>
    <w:rsid w:val="00455E0B"/>
    <w:rsid w:val="00462B9F"/>
    <w:rsid w:val="004659EE"/>
    <w:rsid w:val="00467D7A"/>
    <w:rsid w:val="00473E34"/>
    <w:rsid w:val="00476BA9"/>
    <w:rsid w:val="00491ECE"/>
    <w:rsid w:val="004936C2"/>
    <w:rsid w:val="0049379C"/>
    <w:rsid w:val="004A1CA0"/>
    <w:rsid w:val="004A22E9"/>
    <w:rsid w:val="004A4ACD"/>
    <w:rsid w:val="004A5BC5"/>
    <w:rsid w:val="004B023D"/>
    <w:rsid w:val="004B10DE"/>
    <w:rsid w:val="004C0909"/>
    <w:rsid w:val="004C3F97"/>
    <w:rsid w:val="004C459C"/>
    <w:rsid w:val="004D01F2"/>
    <w:rsid w:val="004D3339"/>
    <w:rsid w:val="004D353F"/>
    <w:rsid w:val="004D36D7"/>
    <w:rsid w:val="004D682B"/>
    <w:rsid w:val="004D6D20"/>
    <w:rsid w:val="004D724F"/>
    <w:rsid w:val="004E6152"/>
    <w:rsid w:val="004F344A"/>
    <w:rsid w:val="005044C9"/>
    <w:rsid w:val="00504ED4"/>
    <w:rsid w:val="00510639"/>
    <w:rsid w:val="00511791"/>
    <w:rsid w:val="00515DCA"/>
    <w:rsid w:val="00516142"/>
    <w:rsid w:val="00520027"/>
    <w:rsid w:val="0052093C"/>
    <w:rsid w:val="00521B31"/>
    <w:rsid w:val="00522469"/>
    <w:rsid w:val="0052400A"/>
    <w:rsid w:val="0052417B"/>
    <w:rsid w:val="005339E4"/>
    <w:rsid w:val="00536277"/>
    <w:rsid w:val="00536F43"/>
    <w:rsid w:val="00544467"/>
    <w:rsid w:val="005510BA"/>
    <w:rsid w:val="00552A98"/>
    <w:rsid w:val="005538C8"/>
    <w:rsid w:val="00554B4E"/>
    <w:rsid w:val="00556C02"/>
    <w:rsid w:val="00561BB2"/>
    <w:rsid w:val="00563249"/>
    <w:rsid w:val="00570A65"/>
    <w:rsid w:val="005710DA"/>
    <w:rsid w:val="00571250"/>
    <w:rsid w:val="00572FAA"/>
    <w:rsid w:val="005762B1"/>
    <w:rsid w:val="00577BA0"/>
    <w:rsid w:val="00580456"/>
    <w:rsid w:val="00580E73"/>
    <w:rsid w:val="00593386"/>
    <w:rsid w:val="00596998"/>
    <w:rsid w:val="005A6E62"/>
    <w:rsid w:val="005B2FB3"/>
    <w:rsid w:val="005B4A28"/>
    <w:rsid w:val="005D22EA"/>
    <w:rsid w:val="005D2B29"/>
    <w:rsid w:val="005D354A"/>
    <w:rsid w:val="005D3E53"/>
    <w:rsid w:val="005D4FD7"/>
    <w:rsid w:val="005D506C"/>
    <w:rsid w:val="005E3235"/>
    <w:rsid w:val="005E4176"/>
    <w:rsid w:val="005E4876"/>
    <w:rsid w:val="005E6505"/>
    <w:rsid w:val="005E65B5"/>
    <w:rsid w:val="005F085B"/>
    <w:rsid w:val="005F3AE9"/>
    <w:rsid w:val="005F73EC"/>
    <w:rsid w:val="006007BB"/>
    <w:rsid w:val="00601DC0"/>
    <w:rsid w:val="006034CB"/>
    <w:rsid w:val="00603C52"/>
    <w:rsid w:val="006131CE"/>
    <w:rsid w:val="0061336B"/>
    <w:rsid w:val="00617D6E"/>
    <w:rsid w:val="00622D61"/>
    <w:rsid w:val="00624198"/>
    <w:rsid w:val="00625F94"/>
    <w:rsid w:val="00636C28"/>
    <w:rsid w:val="00640D89"/>
    <w:rsid w:val="00641424"/>
    <w:rsid w:val="006428E5"/>
    <w:rsid w:val="00644958"/>
    <w:rsid w:val="006513FB"/>
    <w:rsid w:val="0065313C"/>
    <w:rsid w:val="00656EEF"/>
    <w:rsid w:val="00661FF6"/>
    <w:rsid w:val="00672919"/>
    <w:rsid w:val="00681C41"/>
    <w:rsid w:val="00686587"/>
    <w:rsid w:val="006904CF"/>
    <w:rsid w:val="00692514"/>
    <w:rsid w:val="00695552"/>
    <w:rsid w:val="00695997"/>
    <w:rsid w:val="00695EE2"/>
    <w:rsid w:val="0069660B"/>
    <w:rsid w:val="006A1B33"/>
    <w:rsid w:val="006A48F1"/>
    <w:rsid w:val="006A71A3"/>
    <w:rsid w:val="006B03F2"/>
    <w:rsid w:val="006B14C1"/>
    <w:rsid w:val="006B1639"/>
    <w:rsid w:val="006B5CA7"/>
    <w:rsid w:val="006B5E89"/>
    <w:rsid w:val="006C19B2"/>
    <w:rsid w:val="006C30A0"/>
    <w:rsid w:val="006C35FF"/>
    <w:rsid w:val="006C48CB"/>
    <w:rsid w:val="006C57F2"/>
    <w:rsid w:val="006C5949"/>
    <w:rsid w:val="006C6832"/>
    <w:rsid w:val="006D1370"/>
    <w:rsid w:val="006D2C28"/>
    <w:rsid w:val="006D3FC1"/>
    <w:rsid w:val="006D7590"/>
    <w:rsid w:val="006E27DD"/>
    <w:rsid w:val="006E372B"/>
    <w:rsid w:val="006E5FE9"/>
    <w:rsid w:val="006E6581"/>
    <w:rsid w:val="006E71DF"/>
    <w:rsid w:val="006F04DC"/>
    <w:rsid w:val="006F1616"/>
    <w:rsid w:val="006F1CC4"/>
    <w:rsid w:val="006F2A86"/>
    <w:rsid w:val="006F3163"/>
    <w:rsid w:val="006F695E"/>
    <w:rsid w:val="00701A32"/>
    <w:rsid w:val="00705FEC"/>
    <w:rsid w:val="0071147A"/>
    <w:rsid w:val="00711801"/>
    <w:rsid w:val="0071185D"/>
    <w:rsid w:val="00721E01"/>
    <w:rsid w:val="007222AD"/>
    <w:rsid w:val="007267CF"/>
    <w:rsid w:val="00731F3F"/>
    <w:rsid w:val="00733BAB"/>
    <w:rsid w:val="00734F9E"/>
    <w:rsid w:val="00740C1D"/>
    <w:rsid w:val="007436BF"/>
    <w:rsid w:val="007443E9"/>
    <w:rsid w:val="00745DCE"/>
    <w:rsid w:val="00753D89"/>
    <w:rsid w:val="00753DDA"/>
    <w:rsid w:val="00754A6E"/>
    <w:rsid w:val="007553D8"/>
    <w:rsid w:val="00755C9B"/>
    <w:rsid w:val="00756818"/>
    <w:rsid w:val="00760FE4"/>
    <w:rsid w:val="007636C2"/>
    <w:rsid w:val="00763D8B"/>
    <w:rsid w:val="007657F6"/>
    <w:rsid w:val="00765E47"/>
    <w:rsid w:val="0077125A"/>
    <w:rsid w:val="0078405B"/>
    <w:rsid w:val="00786F58"/>
    <w:rsid w:val="00787630"/>
    <w:rsid w:val="00787CC1"/>
    <w:rsid w:val="00792F4E"/>
    <w:rsid w:val="0079398D"/>
    <w:rsid w:val="00796C25"/>
    <w:rsid w:val="00797C2A"/>
    <w:rsid w:val="007A287C"/>
    <w:rsid w:val="007A3B2A"/>
    <w:rsid w:val="007B02F6"/>
    <w:rsid w:val="007B0C9D"/>
    <w:rsid w:val="007B200B"/>
    <w:rsid w:val="007B5522"/>
    <w:rsid w:val="007B6FC8"/>
    <w:rsid w:val="007B7143"/>
    <w:rsid w:val="007C0EE0"/>
    <w:rsid w:val="007C1B71"/>
    <w:rsid w:val="007C2FBB"/>
    <w:rsid w:val="007C4C52"/>
    <w:rsid w:val="007C7164"/>
    <w:rsid w:val="007D1984"/>
    <w:rsid w:val="007D2AFE"/>
    <w:rsid w:val="007E3264"/>
    <w:rsid w:val="007E3FEA"/>
    <w:rsid w:val="007F0A0B"/>
    <w:rsid w:val="007F3A60"/>
    <w:rsid w:val="007F3D0B"/>
    <w:rsid w:val="007F7C94"/>
    <w:rsid w:val="008017D6"/>
    <w:rsid w:val="00802FFA"/>
    <w:rsid w:val="008066F4"/>
    <w:rsid w:val="00810E4B"/>
    <w:rsid w:val="00814BAA"/>
    <w:rsid w:val="00816F0C"/>
    <w:rsid w:val="00823005"/>
    <w:rsid w:val="00824295"/>
    <w:rsid w:val="00827A65"/>
    <w:rsid w:val="00830473"/>
    <w:rsid w:val="008313F3"/>
    <w:rsid w:val="00834529"/>
    <w:rsid w:val="008370EE"/>
    <w:rsid w:val="008402F2"/>
    <w:rsid w:val="008405BB"/>
    <w:rsid w:val="0084564F"/>
    <w:rsid w:val="00846494"/>
    <w:rsid w:val="00847B20"/>
    <w:rsid w:val="008509D3"/>
    <w:rsid w:val="00853418"/>
    <w:rsid w:val="00856D6A"/>
    <w:rsid w:val="00857CF6"/>
    <w:rsid w:val="008610ED"/>
    <w:rsid w:val="00861C6A"/>
    <w:rsid w:val="00865199"/>
    <w:rsid w:val="00867EAF"/>
    <w:rsid w:val="00870763"/>
    <w:rsid w:val="008713EA"/>
    <w:rsid w:val="00873C6B"/>
    <w:rsid w:val="00882B63"/>
    <w:rsid w:val="0088426A"/>
    <w:rsid w:val="008852BA"/>
    <w:rsid w:val="00890108"/>
    <w:rsid w:val="00893877"/>
    <w:rsid w:val="0089532C"/>
    <w:rsid w:val="00896165"/>
    <w:rsid w:val="00896681"/>
    <w:rsid w:val="008A2749"/>
    <w:rsid w:val="008A3A90"/>
    <w:rsid w:val="008A6B49"/>
    <w:rsid w:val="008B06D4"/>
    <w:rsid w:val="008B1F0E"/>
    <w:rsid w:val="008B4F20"/>
    <w:rsid w:val="008B7FFD"/>
    <w:rsid w:val="008C286A"/>
    <w:rsid w:val="008C2920"/>
    <w:rsid w:val="008C4307"/>
    <w:rsid w:val="008C64F8"/>
    <w:rsid w:val="008D23DF"/>
    <w:rsid w:val="008D73BF"/>
    <w:rsid w:val="008D7F09"/>
    <w:rsid w:val="008E3B1D"/>
    <w:rsid w:val="008E5B64"/>
    <w:rsid w:val="008E7DAA"/>
    <w:rsid w:val="008F0094"/>
    <w:rsid w:val="008F03EF"/>
    <w:rsid w:val="008F340F"/>
    <w:rsid w:val="008F3A09"/>
    <w:rsid w:val="008F440E"/>
    <w:rsid w:val="008F4A93"/>
    <w:rsid w:val="008F6DE7"/>
    <w:rsid w:val="00903523"/>
    <w:rsid w:val="00906281"/>
    <w:rsid w:val="0090659A"/>
    <w:rsid w:val="00911080"/>
    <w:rsid w:val="00912500"/>
    <w:rsid w:val="0091350B"/>
    <w:rsid w:val="009143F6"/>
    <w:rsid w:val="00915986"/>
    <w:rsid w:val="00916C86"/>
    <w:rsid w:val="00917624"/>
    <w:rsid w:val="00926CB2"/>
    <w:rsid w:val="00930386"/>
    <w:rsid w:val="009309F5"/>
    <w:rsid w:val="00933237"/>
    <w:rsid w:val="00933F28"/>
    <w:rsid w:val="009400C3"/>
    <w:rsid w:val="009476C0"/>
    <w:rsid w:val="00963E34"/>
    <w:rsid w:val="00964DFA"/>
    <w:rsid w:val="0098155C"/>
    <w:rsid w:val="00983B77"/>
    <w:rsid w:val="00996053"/>
    <w:rsid w:val="009A0B2F"/>
    <w:rsid w:val="009A1CF4"/>
    <w:rsid w:val="009A37D7"/>
    <w:rsid w:val="009A4E17"/>
    <w:rsid w:val="009A6955"/>
    <w:rsid w:val="009B341C"/>
    <w:rsid w:val="009B5747"/>
    <w:rsid w:val="009D0A51"/>
    <w:rsid w:val="009D2C27"/>
    <w:rsid w:val="009E2309"/>
    <w:rsid w:val="009E42B9"/>
    <w:rsid w:val="009E4E17"/>
    <w:rsid w:val="009F4C1A"/>
    <w:rsid w:val="009F4C2E"/>
    <w:rsid w:val="00A00BEE"/>
    <w:rsid w:val="00A014A3"/>
    <w:rsid w:val="00A01AE8"/>
    <w:rsid w:val="00A027CC"/>
    <w:rsid w:val="00A031ED"/>
    <w:rsid w:val="00A0412D"/>
    <w:rsid w:val="00A1562B"/>
    <w:rsid w:val="00A21211"/>
    <w:rsid w:val="00A30F8A"/>
    <w:rsid w:val="00A33DB8"/>
    <w:rsid w:val="00A34CC1"/>
    <w:rsid w:val="00A34E7F"/>
    <w:rsid w:val="00A46F0A"/>
    <w:rsid w:val="00A46F25"/>
    <w:rsid w:val="00A47CC2"/>
    <w:rsid w:val="00A502BA"/>
    <w:rsid w:val="00A60146"/>
    <w:rsid w:val="00A601A9"/>
    <w:rsid w:val="00A622C4"/>
    <w:rsid w:val="00A6283D"/>
    <w:rsid w:val="00A676FF"/>
    <w:rsid w:val="00A721E2"/>
    <w:rsid w:val="00A73EBA"/>
    <w:rsid w:val="00A754B4"/>
    <w:rsid w:val="00A807C1"/>
    <w:rsid w:val="00A82658"/>
    <w:rsid w:val="00A83374"/>
    <w:rsid w:val="00A96172"/>
    <w:rsid w:val="00A97C5F"/>
    <w:rsid w:val="00AA1031"/>
    <w:rsid w:val="00AA20E5"/>
    <w:rsid w:val="00AB0D6A"/>
    <w:rsid w:val="00AB43B3"/>
    <w:rsid w:val="00AB49B9"/>
    <w:rsid w:val="00AB501D"/>
    <w:rsid w:val="00AB758A"/>
    <w:rsid w:val="00AC027E"/>
    <w:rsid w:val="00AC1E7E"/>
    <w:rsid w:val="00AC507D"/>
    <w:rsid w:val="00AC5164"/>
    <w:rsid w:val="00AC66E4"/>
    <w:rsid w:val="00AD04F2"/>
    <w:rsid w:val="00AD4578"/>
    <w:rsid w:val="00AD68E9"/>
    <w:rsid w:val="00AE56C0"/>
    <w:rsid w:val="00AF69A9"/>
    <w:rsid w:val="00B00914"/>
    <w:rsid w:val="00B02A8E"/>
    <w:rsid w:val="00B04D74"/>
    <w:rsid w:val="00B052EE"/>
    <w:rsid w:val="00B1081F"/>
    <w:rsid w:val="00B12DD9"/>
    <w:rsid w:val="00B13913"/>
    <w:rsid w:val="00B14945"/>
    <w:rsid w:val="00B20D52"/>
    <w:rsid w:val="00B2496B"/>
    <w:rsid w:val="00B27499"/>
    <w:rsid w:val="00B3010D"/>
    <w:rsid w:val="00B316E7"/>
    <w:rsid w:val="00B3219E"/>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D74E5"/>
    <w:rsid w:val="00BD78B8"/>
    <w:rsid w:val="00BE56B3"/>
    <w:rsid w:val="00BE62BF"/>
    <w:rsid w:val="00BE676D"/>
    <w:rsid w:val="00BF04E8"/>
    <w:rsid w:val="00BF16BF"/>
    <w:rsid w:val="00BF40B6"/>
    <w:rsid w:val="00BF4D1F"/>
    <w:rsid w:val="00BF76BE"/>
    <w:rsid w:val="00C02A73"/>
    <w:rsid w:val="00C063D2"/>
    <w:rsid w:val="00C07FD9"/>
    <w:rsid w:val="00C10955"/>
    <w:rsid w:val="00C11C4D"/>
    <w:rsid w:val="00C1712C"/>
    <w:rsid w:val="00C20634"/>
    <w:rsid w:val="00C23352"/>
    <w:rsid w:val="00C23E16"/>
    <w:rsid w:val="00C27E37"/>
    <w:rsid w:val="00C31DC4"/>
    <w:rsid w:val="00C32713"/>
    <w:rsid w:val="00C351B8"/>
    <w:rsid w:val="00C410D9"/>
    <w:rsid w:val="00C44DB7"/>
    <w:rsid w:val="00C4510A"/>
    <w:rsid w:val="00C47E3B"/>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1F1D"/>
    <w:rsid w:val="00CA73D5"/>
    <w:rsid w:val="00CB066D"/>
    <w:rsid w:val="00CB4907"/>
    <w:rsid w:val="00CB5068"/>
    <w:rsid w:val="00CB7D2B"/>
    <w:rsid w:val="00CC1C87"/>
    <w:rsid w:val="00CC3000"/>
    <w:rsid w:val="00CC4859"/>
    <w:rsid w:val="00CC6DD9"/>
    <w:rsid w:val="00CC7737"/>
    <w:rsid w:val="00CC7A35"/>
    <w:rsid w:val="00CD072A"/>
    <w:rsid w:val="00CD3F94"/>
    <w:rsid w:val="00CD40B1"/>
    <w:rsid w:val="00CD7F73"/>
    <w:rsid w:val="00CE26C5"/>
    <w:rsid w:val="00CE36AF"/>
    <w:rsid w:val="00CE47F3"/>
    <w:rsid w:val="00CE54DD"/>
    <w:rsid w:val="00CF0DA5"/>
    <w:rsid w:val="00CF57ED"/>
    <w:rsid w:val="00CF5D31"/>
    <w:rsid w:val="00CF5F3B"/>
    <w:rsid w:val="00CF791A"/>
    <w:rsid w:val="00D00513"/>
    <w:rsid w:val="00D00D7D"/>
    <w:rsid w:val="00D139C8"/>
    <w:rsid w:val="00D17F81"/>
    <w:rsid w:val="00D2758C"/>
    <w:rsid w:val="00D275CA"/>
    <w:rsid w:val="00D2789B"/>
    <w:rsid w:val="00D32424"/>
    <w:rsid w:val="00D345AB"/>
    <w:rsid w:val="00D41566"/>
    <w:rsid w:val="00D42ECE"/>
    <w:rsid w:val="00D43075"/>
    <w:rsid w:val="00D458EC"/>
    <w:rsid w:val="00D501B0"/>
    <w:rsid w:val="00D51565"/>
    <w:rsid w:val="00D52582"/>
    <w:rsid w:val="00D56A0E"/>
    <w:rsid w:val="00D57AD3"/>
    <w:rsid w:val="00D6062E"/>
    <w:rsid w:val="00D62F25"/>
    <w:rsid w:val="00D635FE"/>
    <w:rsid w:val="00D66A7B"/>
    <w:rsid w:val="00D729DE"/>
    <w:rsid w:val="00D75B6A"/>
    <w:rsid w:val="00D778DF"/>
    <w:rsid w:val="00D8028C"/>
    <w:rsid w:val="00D849D5"/>
    <w:rsid w:val="00D84BDA"/>
    <w:rsid w:val="00D86D9E"/>
    <w:rsid w:val="00D87013"/>
    <w:rsid w:val="00D876A8"/>
    <w:rsid w:val="00D87F26"/>
    <w:rsid w:val="00D913F0"/>
    <w:rsid w:val="00D93063"/>
    <w:rsid w:val="00D933B0"/>
    <w:rsid w:val="00D951FC"/>
    <w:rsid w:val="00D958BC"/>
    <w:rsid w:val="00D977E8"/>
    <w:rsid w:val="00D97B16"/>
    <w:rsid w:val="00DA119B"/>
    <w:rsid w:val="00DB1C89"/>
    <w:rsid w:val="00DB3763"/>
    <w:rsid w:val="00DB4029"/>
    <w:rsid w:val="00DB5F4D"/>
    <w:rsid w:val="00DB66F2"/>
    <w:rsid w:val="00DB6DA5"/>
    <w:rsid w:val="00DC076B"/>
    <w:rsid w:val="00DC186F"/>
    <w:rsid w:val="00DC252F"/>
    <w:rsid w:val="00DC6050"/>
    <w:rsid w:val="00DD43EA"/>
    <w:rsid w:val="00DD5B00"/>
    <w:rsid w:val="00DE6F44"/>
    <w:rsid w:val="00DF00DD"/>
    <w:rsid w:val="00DF1B58"/>
    <w:rsid w:val="00E009DA"/>
    <w:rsid w:val="00E037D9"/>
    <w:rsid w:val="00E04927"/>
    <w:rsid w:val="00E05083"/>
    <w:rsid w:val="00E11A48"/>
    <w:rsid w:val="00E130EB"/>
    <w:rsid w:val="00E162CD"/>
    <w:rsid w:val="00E17615"/>
    <w:rsid w:val="00E17FA5"/>
    <w:rsid w:val="00E21BFE"/>
    <w:rsid w:val="00E22DB8"/>
    <w:rsid w:val="00E26930"/>
    <w:rsid w:val="00E27257"/>
    <w:rsid w:val="00E27F4F"/>
    <w:rsid w:val="00E32283"/>
    <w:rsid w:val="00E32D52"/>
    <w:rsid w:val="00E3367B"/>
    <w:rsid w:val="00E4178F"/>
    <w:rsid w:val="00E449D0"/>
    <w:rsid w:val="00E44A34"/>
    <w:rsid w:val="00E4506A"/>
    <w:rsid w:val="00E5043C"/>
    <w:rsid w:val="00E53F99"/>
    <w:rsid w:val="00E56510"/>
    <w:rsid w:val="00E62EA8"/>
    <w:rsid w:val="00E67A6E"/>
    <w:rsid w:val="00E70096"/>
    <w:rsid w:val="00E71B43"/>
    <w:rsid w:val="00E74FE0"/>
    <w:rsid w:val="00E81612"/>
    <w:rsid w:val="00E84132"/>
    <w:rsid w:val="00E841E7"/>
    <w:rsid w:val="00E85A19"/>
    <w:rsid w:val="00E87D18"/>
    <w:rsid w:val="00E87D62"/>
    <w:rsid w:val="00E92B50"/>
    <w:rsid w:val="00E97333"/>
    <w:rsid w:val="00E973D4"/>
    <w:rsid w:val="00EA486E"/>
    <w:rsid w:val="00EA4FA3"/>
    <w:rsid w:val="00EB001B"/>
    <w:rsid w:val="00EB3082"/>
    <w:rsid w:val="00EB6C33"/>
    <w:rsid w:val="00EC1F9B"/>
    <w:rsid w:val="00EC7AF9"/>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6C5A"/>
    <w:rsid w:val="00F4135D"/>
    <w:rsid w:val="00F41F1B"/>
    <w:rsid w:val="00F45151"/>
    <w:rsid w:val="00F46BD9"/>
    <w:rsid w:val="00F60BE0"/>
    <w:rsid w:val="00F612F5"/>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E70E4"/>
    <w:rsid w:val="00FF0400"/>
    <w:rsid w:val="00FF3D6B"/>
    <w:rsid w:val="00FF450A"/>
    <w:rsid w:val="00FF5407"/>
    <w:rsid w:val="4BDA8A12"/>
    <w:rsid w:val="5130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ACBA9"/>
  <w15:docId w15:val="{D30917C6-9FC4-4809-AA96-81321CB6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04D74"/>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407755"/>
    <w:pPr>
      <w:keepNext/>
      <w:numPr>
        <w:numId w:val="3"/>
      </w:numPr>
      <w:spacing w:before="24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B04D74"/>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7B02F6"/>
    <w:pPr>
      <w:tabs>
        <w:tab w:val="left" w:pos="6480"/>
        <w:tab w:val="right" w:pos="10080"/>
        <w:tab w:val="right" w:pos="10800"/>
      </w:tabs>
      <w:spacing w:after="0" w:line="240" w:lineRule="auto"/>
    </w:pPr>
    <w:rPr>
      <w:sz w:val="16"/>
    </w:rPr>
  </w:style>
  <w:style w:type="character" w:customStyle="1" w:styleId="FooterChar">
    <w:name w:val="Footer Char"/>
    <w:link w:val="Footer"/>
    <w:uiPriority w:val="99"/>
    <w:rsid w:val="007B02F6"/>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1D688F"/>
    <w:pPr>
      <w:spacing w:line="240" w:lineRule="auto"/>
    </w:pPr>
    <w:rPr>
      <w:color w:val="EE0000"/>
      <w:sz w:val="20"/>
    </w:rPr>
  </w:style>
  <w:style w:type="paragraph" w:customStyle="1" w:styleId="PartHead">
    <w:name w:val="Part Head"/>
    <w:basedOn w:val="Normal"/>
    <w:next w:val="BodyTextL25"/>
    <w:qFormat/>
    <w:rsid w:val="00B04D74"/>
    <w:pPr>
      <w:keepNext/>
      <w:numPr>
        <w:numId w:val="5"/>
      </w:numPr>
      <w:spacing w:before="240"/>
      <w:outlineLvl w:val="0"/>
    </w:pPr>
    <w:rPr>
      <w:b/>
      <w:sz w:val="28"/>
    </w:rPr>
  </w:style>
  <w:style w:type="paragraph" w:customStyle="1" w:styleId="SubStepAlpha">
    <w:name w:val="SubStep Alpha"/>
    <w:basedOn w:val="Normal"/>
    <w:qFormat/>
    <w:rsid w:val="00B04D74"/>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1D688F"/>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1D688F"/>
    <w:rPr>
      <w:rFonts w:ascii="Arial" w:hAnsi="Arial"/>
      <w:b/>
      <w:color w:val="EE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B04D74"/>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1D688F"/>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ListParagraph">
    <w:name w:val="List Paragraph"/>
    <w:basedOn w:val="Normal"/>
    <w:uiPriority w:val="34"/>
    <w:qFormat/>
    <w:rsid w:val="00146B9F"/>
    <w:pPr>
      <w:spacing w:before="0" w:after="160" w:line="259" w:lineRule="auto"/>
      <w:ind w:left="720"/>
      <w:contextualSpacing/>
    </w:pPr>
    <w:rPr>
      <w:rFonts w:asciiTheme="minorHAnsi" w:eastAsiaTheme="minorHAnsi" w:hAnsiTheme="minorHAnsi" w:cstheme="minorBidi"/>
    </w:rPr>
  </w:style>
  <w:style w:type="numbering" w:customStyle="1" w:styleId="BulletList1">
    <w:name w:val="Bullet_List1"/>
    <w:basedOn w:val="NoList"/>
    <w:uiPriority w:val="99"/>
    <w:rsid w:val="008C64F8"/>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st.github.com/thanoskoutr/4ea24a443879aa7fc04e075ceba6f68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D60AD3-DC03-4724-AB07-E20BFCE62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C:\Users\spennock\AppData\Roaming\Microsoft\Templates\Lab_Template - ILM_2017.dotx</Template>
  <TotalTime>36</TotalTime>
  <Pages>6</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OIT</dc:creator>
  <cp:lastModifiedBy>Pedro Serrano</cp:lastModifiedBy>
  <cp:revision>37</cp:revision>
  <cp:lastPrinted>2019-01-16T23:30:00Z</cp:lastPrinted>
  <dcterms:created xsi:type="dcterms:W3CDTF">2019-01-16T21:26:00Z</dcterms:created>
  <dcterms:modified xsi:type="dcterms:W3CDTF">2023-11-03T11:19:00Z</dcterms:modified>
</cp:coreProperties>
</file>