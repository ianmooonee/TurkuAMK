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679E" w14:textId="337EFD50" w:rsidR="002E128A" w:rsidRPr="009A1CF4" w:rsidRDefault="00603C52" w:rsidP="002E128A">
      <w:pPr>
        <w:pStyle w:val="LabTitle"/>
      </w:pPr>
      <w:r>
        <w:t>Lab</w:t>
      </w:r>
      <w:r w:rsidR="00B97943">
        <w:t xml:space="preserve"> </w:t>
      </w:r>
      <w:r w:rsidR="005D3E53">
        <w:t>–</w:t>
      </w:r>
      <w:r w:rsidR="006513FB">
        <w:t xml:space="preserve"> </w:t>
      </w:r>
      <w:r w:rsidR="00AC5CCC">
        <w:t>Shodan Search</w:t>
      </w:r>
    </w:p>
    <w:p w14:paraId="7F56B4DD" w14:textId="77777777" w:rsidR="00D778DF" w:rsidRPr="00E70096" w:rsidRDefault="00D778DF" w:rsidP="00E70096">
      <w:pPr>
        <w:pStyle w:val="LabSection"/>
      </w:pPr>
      <w:r w:rsidRPr="00E70096">
        <w:t>Objectives</w:t>
      </w:r>
    </w:p>
    <w:p w14:paraId="1A8E66B7" w14:textId="5AC6C153" w:rsidR="00D778DF" w:rsidRPr="004C0909" w:rsidRDefault="00D778DF" w:rsidP="00D778DF">
      <w:pPr>
        <w:pStyle w:val="BodyTextL25Bold"/>
      </w:pPr>
      <w:r>
        <w:t xml:space="preserve">Part 1: </w:t>
      </w:r>
      <w:r w:rsidR="001F10DB">
        <w:t>Obtain Access to Shodan’s Free Features</w:t>
      </w:r>
    </w:p>
    <w:p w14:paraId="64073C91" w14:textId="55DAEDFC" w:rsidR="00D778DF" w:rsidRDefault="00D778DF" w:rsidP="00D778DF">
      <w:pPr>
        <w:pStyle w:val="BodyTextL25Bold"/>
      </w:pPr>
      <w:r>
        <w:t xml:space="preserve">Part 2: </w:t>
      </w:r>
      <w:r w:rsidR="009443FA">
        <w:t>Investigat</w:t>
      </w:r>
      <w:r w:rsidR="00522E2A">
        <w:t>e Connected IoT Devices</w:t>
      </w:r>
    </w:p>
    <w:p w14:paraId="4648A0ED" w14:textId="77777777" w:rsidR="00D778DF" w:rsidRPr="00E70096" w:rsidRDefault="00D778DF" w:rsidP="00E70096">
      <w:pPr>
        <w:pStyle w:val="LabSection"/>
      </w:pPr>
      <w:r w:rsidRPr="00E70096">
        <w:t>Background / Scenario</w:t>
      </w:r>
    </w:p>
    <w:p w14:paraId="67E0CFDF" w14:textId="1B26315C" w:rsidR="00440ABA" w:rsidRPr="000A019D" w:rsidRDefault="00440ABA" w:rsidP="00440ABA">
      <w:pPr>
        <w:pStyle w:val="BodyTextL25"/>
      </w:pPr>
      <w:r w:rsidRPr="00731C78">
        <w:rPr>
          <w:b/>
        </w:rPr>
        <w:t>Warning</w:t>
      </w:r>
      <w:r w:rsidRPr="00E031B3">
        <w:t xml:space="preserve">: </w:t>
      </w:r>
      <w:r>
        <w:t>Do not attempt to login to any device you find on the Shodan search engine. Doing so violates your ethical hacking agreement.</w:t>
      </w:r>
    </w:p>
    <w:p w14:paraId="0E5E57ED" w14:textId="77777777" w:rsidR="00363EBE" w:rsidRDefault="00363EBE" w:rsidP="00363EBE">
      <w:pPr>
        <w:pStyle w:val="BodyTextL25"/>
      </w:pPr>
      <w:r>
        <w:t>In this lab, you will use the Shodan search engine to gain an understanding of why security should be the focus of any IoT implementation.</w:t>
      </w:r>
    </w:p>
    <w:p w14:paraId="275DB212" w14:textId="65F30AA4" w:rsidR="00CD751C" w:rsidRDefault="00363EBE" w:rsidP="00363EBE">
      <w:pPr>
        <w:pStyle w:val="BodyTextL25"/>
      </w:pPr>
      <w:r>
        <w:t xml:space="preserve">Shodan has servers </w:t>
      </w:r>
      <w:r w:rsidR="005B58A6" w:rsidRPr="005B58A6">
        <w:t xml:space="preserve">located around the world that </w:t>
      </w:r>
      <w:r w:rsidR="005B58A6">
        <w:t xml:space="preserve">continually </w:t>
      </w:r>
      <w:r w:rsidR="005B58A6" w:rsidRPr="005B58A6">
        <w:t xml:space="preserve">crawl the Internet </w:t>
      </w:r>
      <w:r w:rsidR="005B58A6">
        <w:t>looking for connected devices</w:t>
      </w:r>
      <w:r w:rsidR="005B58A6" w:rsidRPr="005B58A6">
        <w:t>.</w:t>
      </w:r>
      <w:r w:rsidR="005B58A6">
        <w:t xml:space="preserve"> </w:t>
      </w:r>
      <w:r w:rsidR="00CD751C">
        <w:t xml:space="preserve">It can find specific devices and device types. </w:t>
      </w:r>
      <w:r w:rsidR="009F5C6A">
        <w:t xml:space="preserve">This data can then be searched. </w:t>
      </w:r>
      <w:r w:rsidR="00CD751C">
        <w:t xml:space="preserve">Some of the more popular searches include </w:t>
      </w:r>
      <w:r w:rsidR="009F5C6A">
        <w:t>terms such as "</w:t>
      </w:r>
      <w:r w:rsidR="00CD751C">
        <w:t>webcam</w:t>
      </w:r>
      <w:r w:rsidR="009F5C6A">
        <w:t>"</w:t>
      </w:r>
      <w:r w:rsidR="00CD751C">
        <w:t xml:space="preserve">, </w:t>
      </w:r>
      <w:r w:rsidR="009F5C6A">
        <w:t>"</w:t>
      </w:r>
      <w:r w:rsidR="00CD751C">
        <w:t>default passwords</w:t>
      </w:r>
      <w:r w:rsidR="009F5C6A">
        <w:t>"</w:t>
      </w:r>
      <w:r w:rsidR="00CD751C">
        <w:t xml:space="preserve">, </w:t>
      </w:r>
      <w:r w:rsidR="009F5C6A">
        <w:t>"</w:t>
      </w:r>
      <w:r w:rsidR="00CD751C">
        <w:t>router</w:t>
      </w:r>
      <w:r w:rsidR="00951AB4">
        <w:t>s</w:t>
      </w:r>
      <w:r w:rsidR="009F5C6A">
        <w:t>"</w:t>
      </w:r>
      <w:r w:rsidR="00CD751C">
        <w:t xml:space="preserve">, </w:t>
      </w:r>
      <w:r w:rsidR="009F5C6A">
        <w:t>"</w:t>
      </w:r>
      <w:r w:rsidR="00951AB4">
        <w:t>video games</w:t>
      </w:r>
      <w:r w:rsidR="009F5C6A">
        <w:t>,"</w:t>
      </w:r>
      <w:r w:rsidR="00951AB4">
        <w:t xml:space="preserve"> and more.</w:t>
      </w:r>
    </w:p>
    <w:p w14:paraId="225FEBFA" w14:textId="53DB1C0E" w:rsidR="00522E2A" w:rsidRDefault="00CD751C" w:rsidP="00D778DF">
      <w:pPr>
        <w:pStyle w:val="BodyTextL25"/>
      </w:pPr>
      <w:r>
        <w:t xml:space="preserve">Shodan </w:t>
      </w:r>
      <w:r w:rsidR="005B58A6">
        <w:t>is a favorite tool used by</w:t>
      </w:r>
      <w:r w:rsidR="005B58A6" w:rsidRPr="005B58A6">
        <w:t xml:space="preserve"> researchers, security professionals, large enterprises,</w:t>
      </w:r>
      <w:r w:rsidR="005B58A6">
        <w:t xml:space="preserve"> and</w:t>
      </w:r>
      <w:r w:rsidR="005B58A6" w:rsidRPr="005B58A6">
        <w:t xml:space="preserve"> </w:t>
      </w:r>
      <w:r w:rsidR="005B58A6">
        <w:t>computer emergency response teams (</w:t>
      </w:r>
      <w:r w:rsidR="005B58A6" w:rsidRPr="005B58A6">
        <w:t>CERTs</w:t>
      </w:r>
      <w:r w:rsidR="005B58A6">
        <w:t>)</w:t>
      </w:r>
      <w:r w:rsidR="005B58A6" w:rsidRPr="005B58A6">
        <w:t>.</w:t>
      </w:r>
      <w:r w:rsidR="005B58A6">
        <w:t xml:space="preserve"> </w:t>
      </w:r>
    </w:p>
    <w:p w14:paraId="135303A7" w14:textId="21F16FDB" w:rsidR="00522E2A" w:rsidRDefault="005B58A6" w:rsidP="00522E2A">
      <w:pPr>
        <w:pStyle w:val="Bulletlevel1"/>
      </w:pPr>
      <w:r>
        <w:t xml:space="preserve">Researchers can use </w:t>
      </w:r>
      <w:r w:rsidR="00522E2A">
        <w:t xml:space="preserve">Shodan </w:t>
      </w:r>
      <w:r>
        <w:t xml:space="preserve">to data mine information about what devices are connected, where they are connected, and </w:t>
      </w:r>
      <w:r w:rsidR="00522E2A">
        <w:t xml:space="preserve">what services are exposed. </w:t>
      </w:r>
    </w:p>
    <w:p w14:paraId="3264ABF1" w14:textId="74F22AC1" w:rsidR="00522E2A" w:rsidRDefault="00522E2A" w:rsidP="00522E2A">
      <w:pPr>
        <w:pStyle w:val="Bulletlevel1"/>
      </w:pPr>
      <w:r>
        <w:t>Security professionals can use Shodan as part of a penetration testing plan to discover devices that need to be hardened to prevent potential attacks.</w:t>
      </w:r>
    </w:p>
    <w:p w14:paraId="69223079" w14:textId="143E0CB0" w:rsidR="00522E2A" w:rsidRDefault="00522E2A" w:rsidP="00522E2A">
      <w:pPr>
        <w:pStyle w:val="Bulletlevel1"/>
      </w:pPr>
      <w:r>
        <w:t>Large enterprises employ security professionals who should be aware of tools like Shodan for determining the current risk profile of the enterprise’s connected devices.</w:t>
      </w:r>
    </w:p>
    <w:p w14:paraId="2B796FA4" w14:textId="3961649E" w:rsidR="00522E2A" w:rsidRDefault="00522E2A" w:rsidP="00522E2A">
      <w:pPr>
        <w:pStyle w:val="Bulletlevel1"/>
      </w:pPr>
      <w:r>
        <w:t>CERTs can use Shodan to quickly generate reports about an emerging attack on connected devices.</w:t>
      </w:r>
    </w:p>
    <w:p w14:paraId="685DD9F6" w14:textId="4D9114C3" w:rsidR="00522E2A" w:rsidRDefault="00522E2A" w:rsidP="00522E2A">
      <w:pPr>
        <w:pStyle w:val="BodyTextL25"/>
      </w:pPr>
      <w:r>
        <w:t xml:space="preserve">Shodan is also a tool used by nefarious individuals and groups commonly referred to as threat actors. Shodan can accelerate a threat actor’s reconnaissance of Internet connected devices. </w:t>
      </w:r>
      <w:r w:rsidR="00CD751C">
        <w:t>Like all the tools in this course, you must use it responsibly according to your organization’s ethical hacking policies.</w:t>
      </w:r>
    </w:p>
    <w:p w14:paraId="078BD7FA" w14:textId="77777777" w:rsidR="00D778DF" w:rsidRPr="00E70096" w:rsidRDefault="00D778DF" w:rsidP="00E70096">
      <w:pPr>
        <w:pStyle w:val="LabSection"/>
      </w:pPr>
      <w:r w:rsidRPr="00E70096">
        <w:t>Required Resources</w:t>
      </w:r>
    </w:p>
    <w:p w14:paraId="21944A89" w14:textId="636DFA83" w:rsidR="00D778DF" w:rsidRDefault="005B58A6" w:rsidP="00D778DF">
      <w:pPr>
        <w:pStyle w:val="Bulletlevel1"/>
      </w:pPr>
      <w:r>
        <w:t>Device with Internet access.</w:t>
      </w:r>
    </w:p>
    <w:p w14:paraId="0D306B1B" w14:textId="1A446FB8" w:rsidR="00E65BD3" w:rsidRDefault="00E65BD3" w:rsidP="00D778DF">
      <w:pPr>
        <w:pStyle w:val="Bulletlevel1"/>
      </w:pPr>
      <w:r>
        <w:t xml:space="preserve">SANS </w:t>
      </w:r>
      <w:r w:rsidR="00105A24">
        <w:t xml:space="preserve">Penetration Testing </w:t>
      </w:r>
      <w:r>
        <w:t>article</w:t>
      </w:r>
      <w:r w:rsidR="00105A24">
        <w:t>, “</w:t>
      </w:r>
      <w:hyperlink r:id="rId8" w:history="1">
        <w:r w:rsidR="00105A24" w:rsidRPr="00105A24">
          <w:rPr>
            <w:rStyle w:val="Hyperlink"/>
          </w:rPr>
          <w:t>Getting the Most Out of Shodan Searches</w:t>
        </w:r>
      </w:hyperlink>
      <w:r w:rsidR="00105A24">
        <w:t>”</w:t>
      </w:r>
    </w:p>
    <w:p w14:paraId="50FC3E37" w14:textId="34FBA627" w:rsidR="00103401" w:rsidRDefault="00105A24" w:rsidP="00103401">
      <w:pPr>
        <w:pStyle w:val="PartHead"/>
      </w:pPr>
      <w:r>
        <w:t>Obtain Access to Shodan’s Free Features</w:t>
      </w:r>
    </w:p>
    <w:p w14:paraId="4D71555B" w14:textId="2924ADE7" w:rsidR="00105A24" w:rsidRPr="00105A24" w:rsidRDefault="00105A24" w:rsidP="00105A24">
      <w:pPr>
        <w:pStyle w:val="BodyTextL25"/>
      </w:pPr>
      <w:r>
        <w:t>In this part of the lab, you will navigate to the Shodan search engine and sign up for an account.</w:t>
      </w:r>
    </w:p>
    <w:p w14:paraId="2366063C" w14:textId="64844AD6" w:rsidR="00231DCA" w:rsidRDefault="00105A24" w:rsidP="006F7E32">
      <w:pPr>
        <w:pStyle w:val="SubStepAlpha"/>
      </w:pPr>
      <w:r>
        <w:t xml:space="preserve">Open a web browser and navigate to </w:t>
      </w:r>
      <w:r w:rsidR="000E1FA0">
        <w:t xml:space="preserve">the Shodan </w:t>
      </w:r>
      <w:hyperlink r:id="rId9" w:history="1">
        <w:r w:rsidR="000E1FA0" w:rsidRPr="000E1FA0">
          <w:rPr>
            <w:rStyle w:val="Hyperlink"/>
          </w:rPr>
          <w:t>website</w:t>
        </w:r>
      </w:hyperlink>
      <w:r w:rsidR="006F7E32">
        <w:t xml:space="preserve"> at </w:t>
      </w:r>
      <w:r w:rsidR="006F7E32" w:rsidRPr="006F7E32">
        <w:t>https://www.shodan.io/</w:t>
      </w:r>
      <w:r w:rsidR="000E1FA0" w:rsidRPr="00582084">
        <w:t>.</w:t>
      </w:r>
    </w:p>
    <w:p w14:paraId="44E4B908" w14:textId="77777777" w:rsidR="00032936" w:rsidRDefault="00032936" w:rsidP="00105A24">
      <w:pPr>
        <w:pStyle w:val="SubStepAlpha"/>
      </w:pPr>
      <w:r>
        <w:t>Create an account in one of two ways:</w:t>
      </w:r>
    </w:p>
    <w:p w14:paraId="31C21C99" w14:textId="77777777" w:rsidR="00032936" w:rsidRDefault="00032936" w:rsidP="00032936">
      <w:pPr>
        <w:pStyle w:val="SubStepNum"/>
      </w:pPr>
      <w:r>
        <w:t>If you c</w:t>
      </w:r>
      <w:r w:rsidR="00105A24">
        <w:t xml:space="preserve">lick </w:t>
      </w:r>
      <w:r w:rsidR="009A2C80" w:rsidRPr="009A2C80">
        <w:rPr>
          <w:b/>
        </w:rPr>
        <w:t xml:space="preserve">Create a </w:t>
      </w:r>
      <w:r w:rsidR="00105A24" w:rsidRPr="009A2C80">
        <w:rPr>
          <w:b/>
        </w:rPr>
        <w:t>Free Account</w:t>
      </w:r>
      <w:r w:rsidR="009A2C80">
        <w:t xml:space="preserve">, you will be directed to a page where you can fill in a form to create an </w:t>
      </w:r>
      <w:r>
        <w:t xml:space="preserve">account on Shodan. </w:t>
      </w:r>
    </w:p>
    <w:p w14:paraId="67D88E85" w14:textId="1C819672" w:rsidR="00032936" w:rsidRDefault="00032936" w:rsidP="00032936">
      <w:pPr>
        <w:pStyle w:val="SubStepNum"/>
      </w:pPr>
      <w:r>
        <w:t xml:space="preserve">If you click </w:t>
      </w:r>
      <w:r w:rsidRPr="00032936">
        <w:rPr>
          <w:b/>
        </w:rPr>
        <w:t>Login or Register</w:t>
      </w:r>
      <w:r>
        <w:t>, you will be directed</w:t>
      </w:r>
      <w:r w:rsidR="00FA6973">
        <w:t xml:space="preserve"> to a page where you can sign in</w:t>
      </w:r>
      <w:r>
        <w:t xml:space="preserve"> with one of several </w:t>
      </w:r>
      <w:r w:rsidR="00582084">
        <w:t>other</w:t>
      </w:r>
      <w:r>
        <w:t xml:space="preserve"> accounts </w:t>
      </w:r>
      <w:r w:rsidR="00582084">
        <w:t xml:space="preserve">that you may have, </w:t>
      </w:r>
      <w:r>
        <w:t>including Google or Facebook.</w:t>
      </w:r>
    </w:p>
    <w:p w14:paraId="5F04B9A5" w14:textId="55C0DF00" w:rsidR="003B77CD" w:rsidRDefault="00006FFF" w:rsidP="003B77CD">
      <w:pPr>
        <w:pStyle w:val="SubStepAlpha"/>
        <w:keepNext/>
      </w:pPr>
      <w:r>
        <w:lastRenderedPageBreak/>
        <w:t xml:space="preserve">After successfully logging in, you will see your account page, as shown below. Click the </w:t>
      </w:r>
      <w:r w:rsidRPr="007D091B">
        <w:rPr>
          <w:b/>
        </w:rPr>
        <w:t>Shodan</w:t>
      </w:r>
      <w:r>
        <w:t xml:space="preserve"> </w:t>
      </w:r>
      <w:r w:rsidR="003B77CD">
        <w:t>link to return to the homepage.</w:t>
      </w:r>
    </w:p>
    <w:p w14:paraId="6FE8B4F0" w14:textId="5D8D729E" w:rsidR="00331B3E" w:rsidRPr="000A019D" w:rsidRDefault="00331B3E" w:rsidP="003B77CD">
      <w:pPr>
        <w:pStyle w:val="Visual"/>
      </w:pPr>
      <w:r>
        <w:rPr>
          <w:noProof/>
        </w:rPr>
        <w:drawing>
          <wp:inline distT="0" distB="0" distL="0" distR="0" wp14:anchorId="4BE168E1" wp14:editId="3F72A11C">
            <wp:extent cx="4852670" cy="1396365"/>
            <wp:effectExtent l="0" t="0" r="5080" b="0"/>
            <wp:docPr id="5" name="Picture 5" descr="At the top of the Account page, there are 4 links: Shodan, Developer, Book, More..&#10;The second line: SHODAN, Account,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670" cy="1396365"/>
                    </a:xfrm>
                    <a:prstGeom prst="rect">
                      <a:avLst/>
                    </a:prstGeom>
                    <a:noFill/>
                  </pic:spPr>
                </pic:pic>
              </a:graphicData>
            </a:graphic>
          </wp:inline>
        </w:drawing>
      </w:r>
    </w:p>
    <w:p w14:paraId="2B504C2B" w14:textId="560DEA2D" w:rsidR="00754A6E" w:rsidRDefault="00006FFF" w:rsidP="00754A6E">
      <w:pPr>
        <w:pStyle w:val="PartHead"/>
      </w:pPr>
      <w:r>
        <w:t>Investigate Connected IoT Devices</w:t>
      </w:r>
    </w:p>
    <w:p w14:paraId="6EDDAD11" w14:textId="01DE6D6B" w:rsidR="00006FFF" w:rsidRPr="00006FFF" w:rsidRDefault="00006FFF" w:rsidP="00006FFF">
      <w:pPr>
        <w:pStyle w:val="BodyTextL25"/>
      </w:pPr>
      <w:r>
        <w:t>In this part, you will gain familiarity with using Shodan’s features to search for Internet</w:t>
      </w:r>
      <w:r w:rsidR="00582084">
        <w:t>-</w:t>
      </w:r>
      <w:r>
        <w:t xml:space="preserve">connected devices. </w:t>
      </w:r>
    </w:p>
    <w:p w14:paraId="4286C79E" w14:textId="4254BEF3" w:rsidR="00231DCA" w:rsidRDefault="00006FFF" w:rsidP="008402F2">
      <w:pPr>
        <w:pStyle w:val="StepHead"/>
      </w:pPr>
      <w:r>
        <w:t>Us</w:t>
      </w:r>
      <w:r w:rsidR="00336049">
        <w:t>e</w:t>
      </w:r>
      <w:r>
        <w:t xml:space="preserve"> the basic features of the Shodan search engine.</w:t>
      </w:r>
    </w:p>
    <w:p w14:paraId="53863426" w14:textId="209F456B" w:rsidR="00CD751C" w:rsidRPr="00CD751C" w:rsidRDefault="00DC1D78" w:rsidP="00CD751C">
      <w:pPr>
        <w:pStyle w:val="BodyTextL25"/>
      </w:pPr>
      <w:r>
        <w:t>From the main page</w:t>
      </w:r>
      <w:r w:rsidR="00582084">
        <w:t>,</w:t>
      </w:r>
      <w:r>
        <w:t xml:space="preserve"> you can type keywords in the search field to get a list of results.</w:t>
      </w:r>
    </w:p>
    <w:p w14:paraId="61B839EB" w14:textId="08063201" w:rsidR="000D2DB2" w:rsidRDefault="00DC1D78" w:rsidP="00A6266C">
      <w:pPr>
        <w:pStyle w:val="SubStepAlpha"/>
      </w:pPr>
      <w:r>
        <w:t xml:space="preserve">Type </w:t>
      </w:r>
      <w:r w:rsidRPr="000D2DB2">
        <w:rPr>
          <w:b/>
        </w:rPr>
        <w:t>cisco</w:t>
      </w:r>
      <w:r>
        <w:t xml:space="preserve"> as the keyword </w:t>
      </w:r>
      <w:r w:rsidR="000D2DB2">
        <w:t xml:space="preserve">and press </w:t>
      </w:r>
      <w:r w:rsidR="000D2DB2" w:rsidRPr="000D2DB2">
        <w:rPr>
          <w:b/>
        </w:rPr>
        <w:t>Enter</w:t>
      </w:r>
      <w:r w:rsidR="000D2DB2">
        <w:t>. How many results did you get for your search?</w:t>
      </w:r>
    </w:p>
    <w:p w14:paraId="7C264CBE" w14:textId="0FA932D0" w:rsidR="002D0564" w:rsidRPr="002D0564" w:rsidRDefault="002D0564" w:rsidP="002D0564">
      <w:pPr>
        <w:pStyle w:val="Heading4"/>
        <w:ind w:firstLine="720"/>
        <w:rPr>
          <w:b w:val="0"/>
          <w:bCs w:val="0"/>
          <w:sz w:val="18"/>
          <w:szCs w:val="18"/>
        </w:rPr>
      </w:pPr>
      <w:r>
        <w:rPr>
          <w:b w:val="0"/>
          <w:bCs w:val="0"/>
          <w:sz w:val="18"/>
          <w:szCs w:val="18"/>
        </w:rPr>
        <w:t xml:space="preserve">R: </w:t>
      </w:r>
      <w:r w:rsidRPr="002D0564">
        <w:rPr>
          <w:b w:val="0"/>
          <w:bCs w:val="0"/>
          <w:sz w:val="18"/>
          <w:szCs w:val="18"/>
        </w:rPr>
        <w:t>6,872,612 results.</w:t>
      </w:r>
    </w:p>
    <w:p w14:paraId="17021B6C" w14:textId="1623C4A5" w:rsidR="006069E8" w:rsidRDefault="006069E8" w:rsidP="000D2DB2">
      <w:pPr>
        <w:pStyle w:val="BodyTextL50"/>
      </w:pPr>
      <w:r w:rsidRPr="006069E8">
        <w:rPr>
          <w:b/>
        </w:rPr>
        <w:t>Note:</w:t>
      </w:r>
      <w:r>
        <w:t xml:space="preserve"> Not every device that is found by Shodan is insecure. Shodan simply finds devices that are accessible from the Internet according to a set of search criteria.</w:t>
      </w:r>
    </w:p>
    <w:p w14:paraId="05327B93" w14:textId="69088911" w:rsidR="003B77CD" w:rsidRDefault="000D2DB2" w:rsidP="009C4989">
      <w:pPr>
        <w:pStyle w:val="SubStepAlpha"/>
      </w:pPr>
      <w:r>
        <w:t>Look at other information on the left side of the web page. Your search result is broken down into various categories</w:t>
      </w:r>
      <w:r w:rsidR="001F796F">
        <w:t xml:space="preserve">. Each </w:t>
      </w:r>
      <w:r w:rsidR="008F3296">
        <w:t xml:space="preserve">entry in a category is a clickable link that will refine your search. </w:t>
      </w:r>
    </w:p>
    <w:p w14:paraId="48595856" w14:textId="71028B50" w:rsidR="008F3296" w:rsidRDefault="008F3296" w:rsidP="002D0564">
      <w:pPr>
        <w:pStyle w:val="BodyTextL50"/>
        <w:tabs>
          <w:tab w:val="left" w:pos="8229"/>
          <w:tab w:val="left" w:leader="underscore" w:pos="10080"/>
        </w:tabs>
      </w:pPr>
      <w:r>
        <w:t xml:space="preserve">How many results, if any, are there for the Windows XP operating system? </w:t>
      </w:r>
    </w:p>
    <w:p w14:paraId="768E2E85" w14:textId="7F7E10AF" w:rsidR="002D0564" w:rsidRDefault="002D0564" w:rsidP="002D0564">
      <w:pPr>
        <w:pStyle w:val="BodyTextL50"/>
        <w:tabs>
          <w:tab w:val="left" w:pos="8229"/>
          <w:tab w:val="left" w:leader="underscore" w:pos="10080"/>
        </w:tabs>
      </w:pPr>
      <w:r>
        <w:t>R: There is none using windows XP, but quite a few using windows server and other types.</w:t>
      </w:r>
    </w:p>
    <w:p w14:paraId="38766BE3" w14:textId="2DA3E2D7" w:rsidR="008F3296" w:rsidRDefault="000D7375" w:rsidP="008F3296">
      <w:pPr>
        <w:pStyle w:val="SubStepAlpha"/>
      </w:pPr>
      <w:r>
        <w:t xml:space="preserve">Although Microsoft stopped supporting Windows XP in April 2014, </w:t>
      </w:r>
      <w:r w:rsidR="00871232">
        <w:t xml:space="preserve">it continues to release patches </w:t>
      </w:r>
      <w:r w:rsidR="006D6F19">
        <w:t xml:space="preserve">for it </w:t>
      </w:r>
      <w:r w:rsidR="00871232">
        <w:t xml:space="preserve">because there are so many end devices still using the operating system. </w:t>
      </w:r>
      <w:r w:rsidR="000C0B55">
        <w:t>Use an Internet search to discover the well-known 2017</w:t>
      </w:r>
      <w:r w:rsidR="00871232">
        <w:t xml:space="preserve"> cyberattack </w:t>
      </w:r>
      <w:r w:rsidR="000C0B55">
        <w:t>that</w:t>
      </w:r>
      <w:r w:rsidR="00871232">
        <w:t xml:space="preserve"> targeted older Windows operating systems.</w:t>
      </w:r>
    </w:p>
    <w:p w14:paraId="3716F2F4" w14:textId="51A8E44B" w:rsidR="00527350" w:rsidRDefault="00527350" w:rsidP="00527350">
      <w:pPr>
        <w:pStyle w:val="BodyTextL50"/>
      </w:pPr>
      <w:r>
        <w:t>What was the attack called, what did it target, and what did it do?</w:t>
      </w:r>
    </w:p>
    <w:p w14:paraId="0B5E93ED" w14:textId="1AE4D853" w:rsidR="00871232" w:rsidRPr="00D80D2C" w:rsidRDefault="00D80D2C" w:rsidP="00871232">
      <w:pPr>
        <w:pStyle w:val="BodyTextL50"/>
        <w:rPr>
          <w:sz w:val="18"/>
          <w:szCs w:val="18"/>
        </w:rPr>
      </w:pPr>
      <w:r w:rsidRPr="00D80D2C">
        <w:rPr>
          <w:sz w:val="18"/>
          <w:szCs w:val="18"/>
        </w:rPr>
        <w:t>R: The attack was called “WannaCry”, targeted Microsoft SMBv1 and did a Remote Code Execution on the target.</w:t>
      </w:r>
    </w:p>
    <w:p w14:paraId="68C4147B" w14:textId="6B25EDA3" w:rsidR="00871232" w:rsidRDefault="000C0B55" w:rsidP="00871232">
      <w:pPr>
        <w:pStyle w:val="BodyTextL50"/>
      </w:pPr>
      <w:r>
        <w:t>From your research, you should have noted</w:t>
      </w:r>
      <w:r w:rsidR="00FA6973">
        <w:t xml:space="preserve"> that this attack</w:t>
      </w:r>
      <w:r w:rsidR="00871232">
        <w:t xml:space="preserve"> targeted unpatched systems. Prior to the attack, Microsoft had released patches that addressed the vulnerabilities. The systems that were affected by the attack were ones that had not downloaded and applied the patch</w:t>
      </w:r>
      <w:r w:rsidR="006D6F19">
        <w:t>es</w:t>
      </w:r>
      <w:r w:rsidR="00871232">
        <w:t>. Unpatched software is a primary attack vector for threat actor</w:t>
      </w:r>
      <w:r>
        <w:t>s. Any connected device is vulnerable to this type of attack</w:t>
      </w:r>
      <w:r w:rsidR="00871232">
        <w:t xml:space="preserve">. In the IoT landscape, patching devices becomes even more important as tools such as Shodan can quickly reveal your </w:t>
      </w:r>
      <w:r w:rsidR="00EE5F05">
        <w:t>device’s information</w:t>
      </w:r>
      <w:r w:rsidR="006D6F19">
        <w:t>, including potential vulnerabilities,</w:t>
      </w:r>
      <w:r w:rsidR="00EE5F05">
        <w:t xml:space="preserve"> </w:t>
      </w:r>
      <w:r w:rsidR="00871232">
        <w:t>to the world.</w:t>
      </w:r>
    </w:p>
    <w:p w14:paraId="291A6BD2" w14:textId="0ED7D873" w:rsidR="00680644" w:rsidRDefault="00680644" w:rsidP="00871232">
      <w:pPr>
        <w:pStyle w:val="BodyTextL50"/>
      </w:pPr>
      <w:r w:rsidRPr="00680644">
        <w:rPr>
          <w:b/>
        </w:rPr>
        <w:t>Note</w:t>
      </w:r>
      <w:r>
        <w:t>: Not all devices discovered by Shodan are vulnerable. Shodan results consist of Internet-connected devices and information about those devices. This information may or may not reveal potential vulnerabilities.</w:t>
      </w:r>
    </w:p>
    <w:p w14:paraId="5A709485" w14:textId="5181A692" w:rsidR="00F04DEF" w:rsidRDefault="00F04DEF" w:rsidP="00093F29">
      <w:pPr>
        <w:pStyle w:val="SubStepAlpha"/>
      </w:pPr>
      <w:r>
        <w:t>On the right side, the main section of your search shows the devices that match your search.</w:t>
      </w:r>
      <w:r w:rsidR="00317668">
        <w:t xml:space="preserve"> Find an entry that looks interesting to you and fill in the information below.</w:t>
      </w:r>
    </w:p>
    <w:p w14:paraId="228C09D0" w14:textId="13C204D6" w:rsidR="00F04DEF" w:rsidRPr="00966D45" w:rsidRDefault="00F04DEF" w:rsidP="00317668">
      <w:pPr>
        <w:pStyle w:val="BodyTextL50"/>
        <w:tabs>
          <w:tab w:val="right" w:leader="underscore" w:pos="10080"/>
        </w:tabs>
        <w:rPr>
          <w:sz w:val="18"/>
          <w:szCs w:val="18"/>
        </w:rPr>
      </w:pPr>
      <w:r w:rsidRPr="00966D45">
        <w:t xml:space="preserve">IP address: </w:t>
      </w:r>
      <w:r w:rsidR="00D80D2C" w:rsidRPr="00966D45">
        <w:rPr>
          <w:sz w:val="18"/>
          <w:szCs w:val="18"/>
        </w:rPr>
        <w:t>85.138.201.192</w:t>
      </w:r>
    </w:p>
    <w:p w14:paraId="2E20F402" w14:textId="56BBBA5E" w:rsidR="00F04DEF" w:rsidRPr="00966D45" w:rsidRDefault="00F04DEF" w:rsidP="00317668">
      <w:pPr>
        <w:pStyle w:val="BodyTextL50"/>
        <w:tabs>
          <w:tab w:val="right" w:leader="underscore" w:pos="10080"/>
        </w:tabs>
        <w:rPr>
          <w:sz w:val="18"/>
          <w:szCs w:val="18"/>
        </w:rPr>
      </w:pPr>
      <w:r w:rsidRPr="00966D45">
        <w:t xml:space="preserve">Hostname: </w:t>
      </w:r>
      <w:r w:rsidR="00D80D2C" w:rsidRPr="00D80D2C">
        <w:rPr>
          <w:sz w:val="18"/>
          <w:szCs w:val="18"/>
        </w:rPr>
        <w:t>a85-138-201-192.cpe.</w:t>
      </w:r>
      <w:r w:rsidR="00D80D2C" w:rsidRPr="00D80D2C">
        <w:rPr>
          <w:b/>
          <w:bCs/>
          <w:sz w:val="18"/>
          <w:szCs w:val="18"/>
        </w:rPr>
        <w:t>netcabo.pt</w:t>
      </w:r>
    </w:p>
    <w:p w14:paraId="3C86544C" w14:textId="0F9FC2B1" w:rsidR="00F04DEF" w:rsidRPr="00D80D2C" w:rsidRDefault="00F04DEF" w:rsidP="00317668">
      <w:pPr>
        <w:pStyle w:val="BodyTextL50"/>
        <w:tabs>
          <w:tab w:val="right" w:leader="underscore" w:pos="10080"/>
        </w:tabs>
        <w:rPr>
          <w:sz w:val="18"/>
          <w:szCs w:val="18"/>
          <w:lang w:val="pt-PT"/>
        </w:rPr>
      </w:pPr>
      <w:r w:rsidRPr="00D80D2C">
        <w:rPr>
          <w:lang w:val="pt-PT"/>
        </w:rPr>
        <w:lastRenderedPageBreak/>
        <w:t xml:space="preserve">ISP: </w:t>
      </w:r>
      <w:r w:rsidR="00D80D2C" w:rsidRPr="00D80D2C">
        <w:rPr>
          <w:sz w:val="18"/>
          <w:szCs w:val="18"/>
          <w:lang w:val="pt-PT"/>
        </w:rPr>
        <w:t>NOS COMUNICACOES S.A.</w:t>
      </w:r>
    </w:p>
    <w:p w14:paraId="20563493" w14:textId="41C326D6" w:rsidR="00F04DEF" w:rsidRDefault="00F04DEF" w:rsidP="00317668">
      <w:pPr>
        <w:pStyle w:val="BodyTextL50"/>
        <w:tabs>
          <w:tab w:val="right" w:leader="underscore" w:pos="10080"/>
        </w:tabs>
      </w:pPr>
      <w:r>
        <w:t>Date the entry was added:</w:t>
      </w:r>
      <w:r w:rsidR="00317668">
        <w:t xml:space="preserve"> </w:t>
      </w:r>
      <w:r w:rsidR="00D80D2C" w:rsidRPr="00D80D2C">
        <w:rPr>
          <w:sz w:val="18"/>
          <w:szCs w:val="18"/>
        </w:rPr>
        <w:t>2023-11-02 T16:51:36</w:t>
      </w:r>
    </w:p>
    <w:p w14:paraId="08863C5D" w14:textId="32839EA9" w:rsidR="00F04DEF" w:rsidRDefault="00F04DEF" w:rsidP="00317668">
      <w:pPr>
        <w:pStyle w:val="BodyTextL50"/>
        <w:tabs>
          <w:tab w:val="right" w:leader="underscore" w:pos="10080"/>
        </w:tabs>
      </w:pPr>
      <w:r>
        <w:t xml:space="preserve">Country: </w:t>
      </w:r>
      <w:r w:rsidR="00D80D2C" w:rsidRPr="00D80D2C">
        <w:rPr>
          <w:sz w:val="18"/>
          <w:szCs w:val="18"/>
        </w:rPr>
        <w:t>Portugal</w:t>
      </w:r>
    </w:p>
    <w:p w14:paraId="7C3F7DEE" w14:textId="5F574210" w:rsidR="00527350" w:rsidRDefault="00F04DEF" w:rsidP="00317668">
      <w:pPr>
        <w:pStyle w:val="SubStepAlpha"/>
        <w:tabs>
          <w:tab w:val="left" w:leader="underscore" w:pos="10080"/>
        </w:tabs>
      </w:pPr>
      <w:r>
        <w:t>Your entry will also show some banner information. You may see the beginnings of an SSH banner or an HTTP banner. C</w:t>
      </w:r>
      <w:r w:rsidR="00093F29">
        <w:t xml:space="preserve">lick </w:t>
      </w:r>
      <w:r w:rsidR="00093F29" w:rsidRPr="00093F29">
        <w:rPr>
          <w:b/>
        </w:rPr>
        <w:t>Details</w:t>
      </w:r>
      <w:r>
        <w:rPr>
          <w:b/>
        </w:rPr>
        <w:t xml:space="preserve"> </w:t>
      </w:r>
      <w:r>
        <w:t>for more information about your entry</w:t>
      </w:r>
      <w:r w:rsidR="00093F29">
        <w:t xml:space="preserve">. </w:t>
      </w:r>
      <w:r>
        <w:t xml:space="preserve">You should see several open ports. If not, try a different entry. </w:t>
      </w:r>
      <w:r w:rsidR="00093F29">
        <w:t xml:space="preserve">List the information you found </w:t>
      </w:r>
      <w:r w:rsidR="000810CB">
        <w:t>below</w:t>
      </w:r>
      <w:r w:rsidR="00093F29">
        <w:t>.</w:t>
      </w:r>
    </w:p>
    <w:p w14:paraId="3E3DD5C9" w14:textId="37792802" w:rsidR="00093F29" w:rsidRDefault="000810CB" w:rsidP="00317668">
      <w:pPr>
        <w:pStyle w:val="BodyTextL50"/>
        <w:tabs>
          <w:tab w:val="left" w:leader="underscore" w:pos="10080"/>
        </w:tabs>
      </w:pPr>
      <w:r>
        <w:t>City and Country</w:t>
      </w:r>
      <w:r w:rsidR="00317668">
        <w:t>:</w:t>
      </w:r>
      <w:r>
        <w:t xml:space="preserve"> </w:t>
      </w:r>
      <w:r w:rsidR="00873370">
        <w:t>Bangkok , Thailand</w:t>
      </w:r>
    </w:p>
    <w:p w14:paraId="36C6E644" w14:textId="6012AE14" w:rsidR="000810CB" w:rsidRDefault="000810CB" w:rsidP="00D80D2C">
      <w:pPr>
        <w:pStyle w:val="BodyTextL50"/>
        <w:tabs>
          <w:tab w:val="left" w:pos="8531"/>
          <w:tab w:val="left" w:leader="underscore" w:pos="10080"/>
        </w:tabs>
      </w:pPr>
      <w:r>
        <w:t>Ports open</w:t>
      </w:r>
      <w:r w:rsidR="00317668">
        <w:t>:</w:t>
      </w:r>
      <w:r>
        <w:t xml:space="preserve"> </w:t>
      </w:r>
      <w:r w:rsidR="00873370">
        <w:t>22, 23, 80, 161, 443, 4786</w:t>
      </w:r>
      <w:r w:rsidR="00D80D2C">
        <w:tab/>
      </w:r>
    </w:p>
    <w:p w14:paraId="047CD332" w14:textId="29E23A22" w:rsidR="000810CB" w:rsidRDefault="000810CB" w:rsidP="00317668">
      <w:pPr>
        <w:pStyle w:val="BodyTextL50"/>
        <w:tabs>
          <w:tab w:val="left" w:leader="underscore" w:pos="10080"/>
        </w:tabs>
      </w:pPr>
      <w:r>
        <w:t>Services running</w:t>
      </w:r>
      <w:r w:rsidR="00317668">
        <w:t>:</w:t>
      </w:r>
      <w:r w:rsidR="00D80D2C" w:rsidRPr="00D80D2C">
        <w:rPr>
          <w:rStyle w:val="Heading1Char"/>
          <w:rFonts w:eastAsia="Calibri"/>
          <w:b w:val="0"/>
          <w:bCs w:val="0"/>
          <w:lang w:val="en"/>
        </w:rPr>
        <w:t xml:space="preserve"> </w:t>
      </w:r>
      <w:r w:rsidR="00441E45">
        <w:rPr>
          <w:rStyle w:val="hgkelc"/>
          <w:lang w:val="en"/>
        </w:rPr>
        <w:t>Cisco IOS</w:t>
      </w:r>
    </w:p>
    <w:p w14:paraId="41184AF2" w14:textId="1CABE37F" w:rsidR="000810CB" w:rsidRDefault="000810CB" w:rsidP="00317668">
      <w:pPr>
        <w:pStyle w:val="BodyTextL50"/>
        <w:tabs>
          <w:tab w:val="left" w:leader="underscore" w:pos="10080"/>
        </w:tabs>
      </w:pPr>
      <w:r>
        <w:t xml:space="preserve">Key types: </w:t>
      </w:r>
      <w:r w:rsidR="00873370">
        <w:t>ssh-rsa</w:t>
      </w:r>
    </w:p>
    <w:p w14:paraId="26AB42CD" w14:textId="797FA3BC" w:rsidR="00093F29" w:rsidRDefault="00731C78" w:rsidP="00093F29">
      <w:pPr>
        <w:pStyle w:val="SubStepAlpha"/>
      </w:pPr>
      <w:r>
        <w:t xml:space="preserve">Return to the Shodan homepage and click </w:t>
      </w:r>
      <w:r w:rsidRPr="00731C78">
        <w:rPr>
          <w:b/>
        </w:rPr>
        <w:t>Explore</w:t>
      </w:r>
      <w:r>
        <w:t>. What are some of the Top Voted results?</w:t>
      </w:r>
    </w:p>
    <w:p w14:paraId="52F08562" w14:textId="3E1CA6AE" w:rsidR="00505CAD" w:rsidRPr="004F5FE3" w:rsidRDefault="00505CAD" w:rsidP="00731C78">
      <w:pPr>
        <w:pStyle w:val="BodyTextL50"/>
        <w:rPr>
          <w:lang w:val="pt-PT"/>
        </w:rPr>
      </w:pPr>
      <w:r w:rsidRPr="004F5FE3">
        <w:rPr>
          <w:lang w:val="pt-PT"/>
        </w:rPr>
        <w:t xml:space="preserve">R: </w:t>
      </w:r>
      <w:r w:rsidR="004F5FE3" w:rsidRPr="004F5FE3">
        <w:rPr>
          <w:lang w:val="pt-PT"/>
        </w:rPr>
        <w:t>webcam, cam, router, f</w:t>
      </w:r>
      <w:r w:rsidR="004F5FE3">
        <w:rPr>
          <w:lang w:val="pt-PT"/>
        </w:rPr>
        <w:t>tp, iot, password, ...</w:t>
      </w:r>
    </w:p>
    <w:p w14:paraId="738B9A83" w14:textId="288A0BB9" w:rsidR="00731C78" w:rsidRDefault="00731C78" w:rsidP="00731C78">
      <w:pPr>
        <w:pStyle w:val="BodyTextL50"/>
      </w:pPr>
      <w:r>
        <w:t xml:space="preserve">One of the Top Voted results for you may have been </w:t>
      </w:r>
      <w:r w:rsidRPr="00731C78">
        <w:rPr>
          <w:b/>
        </w:rPr>
        <w:t>default password</w:t>
      </w:r>
      <w:r>
        <w:t xml:space="preserve">. If so, click </w:t>
      </w:r>
      <w:r w:rsidRPr="00731C78">
        <w:rPr>
          <w:b/>
        </w:rPr>
        <w:t>default password</w:t>
      </w:r>
      <w:r>
        <w:t xml:space="preserve"> to see the results. If not, </w:t>
      </w:r>
      <w:r w:rsidR="00440ABA">
        <w:t xml:space="preserve">in the search field, </w:t>
      </w:r>
      <w:r>
        <w:t>type</w:t>
      </w:r>
      <w:r w:rsidR="00440ABA">
        <w:t xml:space="preserve"> the keywords</w:t>
      </w:r>
      <w:r>
        <w:t xml:space="preserve"> “default password</w:t>
      </w:r>
      <w:r w:rsidR="00680644">
        <w:t>,</w:t>
      </w:r>
      <w:r>
        <w:t>”</w:t>
      </w:r>
      <w:r w:rsidR="00440ABA">
        <w:t xml:space="preserve"> with the quotes</w:t>
      </w:r>
      <w:r w:rsidR="00680644">
        <w:t>,</w:t>
      </w:r>
      <w:r>
        <w:t xml:space="preserve"> and press </w:t>
      </w:r>
      <w:r w:rsidRPr="00731C78">
        <w:rPr>
          <w:b/>
        </w:rPr>
        <w:t>Enter</w:t>
      </w:r>
      <w:r>
        <w:t>. You will see several results that show default passwords embedded in the banners for devices. Hopefully, the owners of these devices have change</w:t>
      </w:r>
      <w:r w:rsidR="006F7E32">
        <w:t>d</w:t>
      </w:r>
      <w:r>
        <w:t xml:space="preserve"> the default password. However, this highlights how easy it can be to login to a device if appropriate security measures are not implemented.</w:t>
      </w:r>
    </w:p>
    <w:p w14:paraId="755FA2B7" w14:textId="07055460" w:rsidR="00440ABA" w:rsidRDefault="00440ABA" w:rsidP="00440ABA">
      <w:pPr>
        <w:pStyle w:val="BodyTextL50"/>
      </w:pPr>
      <w:r w:rsidRPr="00440ABA">
        <w:rPr>
          <w:b/>
        </w:rPr>
        <w:t>Warning</w:t>
      </w:r>
      <w:r w:rsidRPr="00317668">
        <w:t>:</w:t>
      </w:r>
      <w:r>
        <w:t xml:space="preserve"> Do not attempt to login to any device you find on the Shodan search engine. Doing so violates your ethical hacking agreement.</w:t>
      </w:r>
    </w:p>
    <w:p w14:paraId="72828F42" w14:textId="2CC66FBA" w:rsidR="00440ABA" w:rsidRDefault="00440ABA" w:rsidP="00440ABA">
      <w:pPr>
        <w:pStyle w:val="SubStepAlpha"/>
      </w:pPr>
      <w:r>
        <w:t xml:space="preserve">In the search field, type the keyword </w:t>
      </w:r>
      <w:r w:rsidRPr="00440ABA">
        <w:t>“webcam”</w:t>
      </w:r>
      <w:r>
        <w:t xml:space="preserve"> with the quotes and press Enter. What is your count for Total Results?</w:t>
      </w:r>
    </w:p>
    <w:p w14:paraId="4F612DDE" w14:textId="79F0A5AA" w:rsidR="003B77CD" w:rsidRDefault="004F5FE3" w:rsidP="003B77CD">
      <w:pPr>
        <w:pStyle w:val="BodyTextL50"/>
      </w:pPr>
      <w:r>
        <w:t>R: 7298 results.</w:t>
      </w:r>
    </w:p>
    <w:p w14:paraId="15220164" w14:textId="3A236E69" w:rsidR="00440ABA" w:rsidRDefault="00AA5CF1" w:rsidP="00440ABA">
      <w:pPr>
        <w:pStyle w:val="SubStepAlpha"/>
      </w:pPr>
      <w:r>
        <w:t xml:space="preserve">In the search field, type the keyword </w:t>
      </w:r>
      <w:r w:rsidRPr="00440ABA">
        <w:t>“</w:t>
      </w:r>
      <w:r>
        <w:t>refrigerator</w:t>
      </w:r>
      <w:r w:rsidRPr="00440ABA">
        <w:t>”</w:t>
      </w:r>
      <w:r>
        <w:t xml:space="preserve"> with the quotes and press Enter. What is your count for Total Results?</w:t>
      </w:r>
    </w:p>
    <w:p w14:paraId="37957E59" w14:textId="0A03A0BC" w:rsidR="003B77CD" w:rsidRDefault="004F5FE3" w:rsidP="003B77CD">
      <w:pPr>
        <w:pStyle w:val="BodyTextL50"/>
      </w:pPr>
      <w:r>
        <w:t>R: 152 results.</w:t>
      </w:r>
    </w:p>
    <w:p w14:paraId="3093165D" w14:textId="639BB350" w:rsidR="00231DCA" w:rsidRDefault="00336049" w:rsidP="00603C52">
      <w:pPr>
        <w:pStyle w:val="StepHead"/>
      </w:pPr>
      <w:r>
        <w:t>Use</w:t>
      </w:r>
      <w:r w:rsidR="00DC1D78">
        <w:t xml:space="preserve"> keywords </w:t>
      </w:r>
      <w:r w:rsidR="00440ABA">
        <w:t xml:space="preserve">together with </w:t>
      </w:r>
      <w:r w:rsidR="00DC1D78">
        <w:t>search operators to filter your search.</w:t>
      </w:r>
    </w:p>
    <w:p w14:paraId="15CDC8FA" w14:textId="304869E4" w:rsidR="00603C52" w:rsidRDefault="00192CE9" w:rsidP="00603C52">
      <w:pPr>
        <w:pStyle w:val="BodyTextL25"/>
      </w:pPr>
      <w:r>
        <w:t xml:space="preserve">You may have noticed that you can only get two pages of results with your free account access. However, even with a paid account you would not want to click through the pages that list thousands or millions of results. Instead, you can combine keywords and search operators to filter your results. </w:t>
      </w:r>
    </w:p>
    <w:p w14:paraId="4D76BB47" w14:textId="2DFF93A3" w:rsidR="00192CE9" w:rsidRDefault="00192CE9" w:rsidP="00603C52">
      <w:pPr>
        <w:pStyle w:val="BodyTextL25"/>
      </w:pPr>
      <w:r>
        <w:t xml:space="preserve">Shodan searches for the services running on a device. It then collects banner information for each service. For example, here is the banner information for the </w:t>
      </w:r>
      <w:r w:rsidR="009E5D03">
        <w:t>SNMP</w:t>
      </w:r>
      <w:r>
        <w:t xml:space="preserve"> service running on a </w:t>
      </w:r>
      <w:r w:rsidR="0006338F">
        <w:t xml:space="preserve">Cisco </w:t>
      </w:r>
      <w:r>
        <w:t>device found with the Shodan search:</w:t>
      </w:r>
    </w:p>
    <w:p w14:paraId="5F39605A" w14:textId="77777777" w:rsidR="009E5D03" w:rsidRDefault="009E5D03" w:rsidP="009E5D03">
      <w:pPr>
        <w:pStyle w:val="CMDOutput"/>
      </w:pPr>
      <w:r>
        <w:t xml:space="preserve">Cisco Internetwork Operating System Software </w:t>
      </w:r>
    </w:p>
    <w:p w14:paraId="373233C3" w14:textId="77777777" w:rsidR="009E5D03" w:rsidRDefault="009E5D03" w:rsidP="009E5D03">
      <w:pPr>
        <w:pStyle w:val="CMDOutput"/>
      </w:pPr>
      <w:r>
        <w:t>IOS (tm) 7200 Software (UBR7200-IK9SU2-M), Version 12.3(23)BC10, RELEASE SOFTWARE (fc1)</w:t>
      </w:r>
    </w:p>
    <w:p w14:paraId="1BF89C3B" w14:textId="77777777" w:rsidR="009E5D03" w:rsidRDefault="009E5D03" w:rsidP="009E5D03">
      <w:pPr>
        <w:pStyle w:val="CMDOutput"/>
      </w:pPr>
      <w:r>
        <w:t>Technical Support: http://www.cisco.com/techsupport</w:t>
      </w:r>
    </w:p>
    <w:p w14:paraId="26107C43" w14:textId="3A3B624D" w:rsidR="00192CE9" w:rsidRDefault="009E5D03" w:rsidP="009E5D03">
      <w:pPr>
        <w:pStyle w:val="CMDOutput"/>
      </w:pPr>
      <w:r>
        <w:t>Copyright (c) 1986-2011 by cisco Systems, Inc.</w:t>
      </w:r>
    </w:p>
    <w:p w14:paraId="07CB12F6" w14:textId="68918D8D" w:rsidR="008D3D92" w:rsidRDefault="009E5D03" w:rsidP="008D3D92">
      <w:pPr>
        <w:pStyle w:val="BodyTextL25"/>
      </w:pPr>
      <w:r>
        <w:t xml:space="preserve">A search for just </w:t>
      </w:r>
      <w:r w:rsidR="00D3392E">
        <w:t>"</w:t>
      </w:r>
      <w:r>
        <w:t>cisco</w:t>
      </w:r>
      <w:r w:rsidR="00D3392E">
        <w:t>"</w:t>
      </w:r>
      <w:r>
        <w:t xml:space="preserve"> most likely reveal</w:t>
      </w:r>
      <w:r w:rsidR="00D3392E">
        <w:t>s</w:t>
      </w:r>
      <w:r>
        <w:t xml:space="preserve"> one to two million results for you. That information may be helpful to you. However, if you are interested in more specific information, you will want to filter your search using filter names and values from the banner information. </w:t>
      </w:r>
    </w:p>
    <w:p w14:paraId="321ADB88" w14:textId="085A35B5" w:rsidR="00603C52" w:rsidRDefault="009E5D03" w:rsidP="00F81EBF">
      <w:pPr>
        <w:pStyle w:val="BodyTextL25"/>
      </w:pPr>
      <w:r>
        <w:t>For example, if you are interested in seeing how many Cisco 7200 routers in the United States are running the SNMP service, you would enter the following search phrase.</w:t>
      </w:r>
    </w:p>
    <w:p w14:paraId="6F7C528B" w14:textId="7B2149FF" w:rsidR="00DF5036" w:rsidRDefault="00DF5036" w:rsidP="00DF5036">
      <w:pPr>
        <w:pStyle w:val="CMDBold"/>
      </w:pPr>
      <w:r w:rsidRPr="00DF5036">
        <w:t>country:US product:"Cisco 7200 Router" port:161</w:t>
      </w:r>
    </w:p>
    <w:p w14:paraId="7197E0D5" w14:textId="67DC5997" w:rsidR="00F81EBF" w:rsidRDefault="00D3392E" w:rsidP="00F81EBF">
      <w:pPr>
        <w:pStyle w:val="BodyTextL25"/>
      </w:pPr>
      <w:r w:rsidRPr="00832926">
        <w:rPr>
          <w:b/>
        </w:rPr>
        <w:lastRenderedPageBreak/>
        <w:t>Note</w:t>
      </w:r>
      <w:r w:rsidRPr="00AB2BEF">
        <w:t xml:space="preserve">: </w:t>
      </w:r>
      <w:r w:rsidR="00F81EBF">
        <w:t>Shodan searches use the two letter (alpha-2) country code based on the International Standards Organization’s 3166 publication (ISO 3166-1993).</w:t>
      </w:r>
    </w:p>
    <w:p w14:paraId="56931625" w14:textId="2880D5D4" w:rsidR="009E5D03" w:rsidRDefault="008D3D92" w:rsidP="00F81EBF">
      <w:pPr>
        <w:pStyle w:val="BodyTextL25"/>
      </w:pPr>
      <w:r>
        <w:t>Create your own searches to find the following:</w:t>
      </w:r>
    </w:p>
    <w:p w14:paraId="4191CF75" w14:textId="7A41D9F1" w:rsidR="008D3D92" w:rsidRDefault="008D3D92" w:rsidP="00F81EBF">
      <w:pPr>
        <w:pStyle w:val="SubStepAlpha"/>
      </w:pPr>
      <w:r>
        <w:t xml:space="preserve">Minecraft is a popular video game where players can set up their own servers for others to access online. </w:t>
      </w:r>
      <w:r w:rsidR="00F81EBF">
        <w:t>Use an Internet search to find the following information.</w:t>
      </w:r>
    </w:p>
    <w:p w14:paraId="4B52EFAE" w14:textId="1CE80B3F" w:rsidR="00F81EBF" w:rsidRDefault="00F81EBF" w:rsidP="00F81EBF">
      <w:pPr>
        <w:pStyle w:val="BodyTextL50"/>
      </w:pPr>
      <w:r>
        <w:t xml:space="preserve">What is the common port number used by Minecraft servers? </w:t>
      </w:r>
      <w:r w:rsidR="004F5FE3">
        <w:t>25565</w:t>
      </w:r>
    </w:p>
    <w:p w14:paraId="0E53AAE2" w14:textId="1FB65AF3" w:rsidR="00F81EBF" w:rsidRDefault="00F81EBF" w:rsidP="00F81EBF">
      <w:pPr>
        <w:pStyle w:val="BodyTextL50"/>
      </w:pPr>
      <w:r>
        <w:t xml:space="preserve">What is the ISO 3166 alpha-2 code for South Africa? </w:t>
      </w:r>
      <w:r w:rsidR="004F5FE3">
        <w:t>ZA</w:t>
      </w:r>
    </w:p>
    <w:p w14:paraId="5FAE0BE7" w14:textId="77777777" w:rsidR="004F5FE3" w:rsidRDefault="00F81EBF" w:rsidP="004F5FE3">
      <w:pPr>
        <w:pStyle w:val="BodyTextL50"/>
      </w:pPr>
      <w:r>
        <w:t xml:space="preserve">What Shodan search phrase </w:t>
      </w:r>
      <w:r w:rsidR="005D16D5">
        <w:t xml:space="preserve">can </w:t>
      </w:r>
      <w:r>
        <w:t xml:space="preserve">you use to discover </w:t>
      </w:r>
      <w:r w:rsidR="005D16D5">
        <w:t>how many Minecraft servers are currently online in South Africa</w:t>
      </w:r>
      <w:r>
        <w:t>?</w:t>
      </w:r>
    </w:p>
    <w:p w14:paraId="71A75F81" w14:textId="014D5F4D" w:rsidR="006C2985" w:rsidRDefault="004F5FE3" w:rsidP="006C2985">
      <w:pPr>
        <w:pStyle w:val="BodyTextL50"/>
      </w:pPr>
      <w:r>
        <w:t xml:space="preserve">R: </w:t>
      </w:r>
      <w:r w:rsidRPr="004F5FE3">
        <w:t>country:ZA product:"Minecraft Server" port:255</w:t>
      </w:r>
      <w:r>
        <w:t>65</w:t>
      </w:r>
      <w:r w:rsidR="00113796">
        <w:t>.</w:t>
      </w:r>
    </w:p>
    <w:p w14:paraId="61D9E0EA" w14:textId="77777777" w:rsidR="006C2985" w:rsidRDefault="00F81EBF" w:rsidP="006C2985">
      <w:pPr>
        <w:pStyle w:val="BodyTextL50"/>
        <w:tabs>
          <w:tab w:val="left" w:pos="9862"/>
          <w:tab w:val="right" w:leader="underscore" w:pos="10080"/>
        </w:tabs>
      </w:pPr>
      <w:r>
        <w:t>How many Minecraft servers are currently online</w:t>
      </w:r>
      <w:r w:rsidR="005D16D5">
        <w:t xml:space="preserve"> in South Africa</w:t>
      </w:r>
      <w:r>
        <w:t xml:space="preserve">? </w:t>
      </w:r>
      <w:r w:rsidR="004F5FE3">
        <w:t>306 servers.</w:t>
      </w:r>
    </w:p>
    <w:p w14:paraId="3058F628" w14:textId="1EC40AAA" w:rsidR="00F81EBF" w:rsidRDefault="004F5FE3" w:rsidP="006C2985">
      <w:pPr>
        <w:pStyle w:val="BodyTextL50"/>
        <w:tabs>
          <w:tab w:val="left" w:pos="9862"/>
          <w:tab w:val="right" w:leader="underscore" w:pos="10080"/>
        </w:tabs>
      </w:pPr>
      <w:r>
        <w:tab/>
      </w:r>
    </w:p>
    <w:p w14:paraId="0CBF0F77" w14:textId="6F5E34BE" w:rsidR="00DA0A32" w:rsidRDefault="00DA0A32" w:rsidP="00DA0A32">
      <w:pPr>
        <w:pStyle w:val="SubStepAlpha"/>
      </w:pPr>
      <w:r w:rsidRPr="00DA0A32">
        <w:t>Moxa</w:t>
      </w:r>
      <w:r>
        <w:t xml:space="preserve"> is a supplier of devices </w:t>
      </w:r>
      <w:r w:rsidR="006F7E32">
        <w:t>that</w:t>
      </w:r>
      <w:r>
        <w:t xml:space="preserve"> connect industrial equip</w:t>
      </w:r>
      <w:r w:rsidR="006F7E32">
        <w:t>ment to the Internet. How many Moxa d</w:t>
      </w:r>
      <w:r>
        <w:t xml:space="preserve">evices are running </w:t>
      </w:r>
      <w:r w:rsidR="006F7E32">
        <w:t xml:space="preserve">the </w:t>
      </w:r>
      <w:r>
        <w:t>Telnet service in Brazil?</w:t>
      </w:r>
    </w:p>
    <w:p w14:paraId="2E82B7E9" w14:textId="31632660" w:rsidR="00DA0A32" w:rsidRDefault="00DA0A32" w:rsidP="00DA0A32">
      <w:pPr>
        <w:pStyle w:val="BodyTextL50"/>
      </w:pPr>
      <w:r>
        <w:t xml:space="preserve">Search phrase: </w:t>
      </w:r>
      <w:r w:rsidR="00370ED5" w:rsidRPr="00370ED5">
        <w:t>country:BR product:"MOXA" port:23</w:t>
      </w:r>
    </w:p>
    <w:p w14:paraId="352E18E4" w14:textId="5465496E" w:rsidR="00DA0A32" w:rsidRDefault="00DA0A32" w:rsidP="00DA0A32">
      <w:pPr>
        <w:pStyle w:val="BodyTextL50"/>
      </w:pPr>
      <w:r>
        <w:t xml:space="preserve">Total results: </w:t>
      </w:r>
      <w:r w:rsidR="00370ED5">
        <w:t>23</w:t>
      </w:r>
    </w:p>
    <w:p w14:paraId="265FE82E" w14:textId="4688C7C3" w:rsidR="00DA0A32" w:rsidRDefault="003A7EA6" w:rsidP="00DA0A32">
      <w:pPr>
        <w:pStyle w:val="SubStepAlpha"/>
      </w:pPr>
      <w:r>
        <w:t xml:space="preserve">Use an Internet search or review Shodan help pages and tutorials to discover how you can filter your searches based on a range of IP addresses. </w:t>
      </w:r>
    </w:p>
    <w:p w14:paraId="23912C4D" w14:textId="54CFD335" w:rsidR="00B3673A" w:rsidRDefault="00DA0A32" w:rsidP="00760C44">
      <w:pPr>
        <w:pStyle w:val="SubStepAlpha"/>
      </w:pPr>
      <w:r>
        <w:t xml:space="preserve"> </w:t>
      </w:r>
      <w:r w:rsidR="008B4D52">
        <w:t xml:space="preserve">Mr. Robot is </w:t>
      </w:r>
      <w:r w:rsidR="00760C44">
        <w:t xml:space="preserve">an </w:t>
      </w:r>
      <w:r w:rsidR="008B4D52">
        <w:t xml:space="preserve">American drama </w:t>
      </w:r>
      <w:r w:rsidR="00D3392E">
        <w:t xml:space="preserve">television </w:t>
      </w:r>
      <w:r w:rsidR="008B4D52">
        <w:t xml:space="preserve">series that chronicles the adventures of a cybersecurity engineer. </w:t>
      </w:r>
      <w:r w:rsidR="00760C44">
        <w:t>In the series, the protagonist uses the Shodan search engine</w:t>
      </w:r>
      <w:r w:rsidR="00D3392E">
        <w:t xml:space="preserve"> to research a fictional corporation</w:t>
      </w:r>
      <w:r w:rsidR="008B4D52">
        <w:t xml:space="preserve">. </w:t>
      </w:r>
      <w:r w:rsidR="00AF415E">
        <w:t>Use an Internet search to f</w:t>
      </w:r>
      <w:r w:rsidR="008B4D52">
        <w:t>ind the search string that was used to discover E</w:t>
      </w:r>
      <w:r w:rsidR="00D331A3">
        <w:t xml:space="preserve"> </w:t>
      </w:r>
      <w:r w:rsidR="008B4D52">
        <w:t>Corp’s</w:t>
      </w:r>
      <w:r w:rsidR="00760C44">
        <w:t xml:space="preserve"> web server</w:t>
      </w:r>
      <w:r w:rsidR="00AF415E">
        <w:t xml:space="preserve">. </w:t>
      </w:r>
    </w:p>
    <w:p w14:paraId="488388D6" w14:textId="77777777" w:rsidR="00231222" w:rsidRDefault="00AF415E" w:rsidP="003A7EA6">
      <w:pPr>
        <w:pStyle w:val="BodyTextL50"/>
      </w:pPr>
      <w:r>
        <w:t>What string was used?</w:t>
      </w:r>
    </w:p>
    <w:p w14:paraId="29FE0BDC" w14:textId="5E6DD240" w:rsidR="00AF415E" w:rsidRDefault="00966D45" w:rsidP="003A7EA6">
      <w:pPr>
        <w:pStyle w:val="BodyTextL50"/>
      </w:pPr>
      <w:r>
        <w:t xml:space="preserve">R: </w:t>
      </w:r>
      <w:r w:rsidR="008F62AF">
        <w:t>Org: “Evil Corp”</w:t>
      </w:r>
    </w:p>
    <w:p w14:paraId="7FF54257" w14:textId="16F82338" w:rsidR="00AF415E" w:rsidRDefault="00AF415E" w:rsidP="003A7EA6">
      <w:pPr>
        <w:pStyle w:val="BodyTextL50"/>
      </w:pPr>
      <w:r>
        <w:t xml:space="preserve">Does the string work on the Shodan search engine? </w:t>
      </w:r>
      <w:r w:rsidR="008F62AF">
        <w:t>Yes</w:t>
      </w:r>
    </w:p>
    <w:p w14:paraId="54E1C35D" w14:textId="43490D93" w:rsidR="00AF415E" w:rsidRDefault="00AF415E" w:rsidP="003A7EA6">
      <w:pPr>
        <w:pStyle w:val="BodyTextL50"/>
      </w:pPr>
      <w:r>
        <w:t xml:space="preserve">What IP address was returned by the search? </w:t>
      </w:r>
      <w:r w:rsidR="00FB0356">
        <w:t>192.251.68.223</w:t>
      </w:r>
    </w:p>
    <w:p w14:paraId="7D8BA11F" w14:textId="12CEF512" w:rsidR="00231222" w:rsidRPr="00FB0356" w:rsidRDefault="00AF415E" w:rsidP="003A7EA6">
      <w:pPr>
        <w:pStyle w:val="BodyTextL50"/>
        <w:rPr>
          <w:lang w:val="en-PT"/>
        </w:rPr>
      </w:pPr>
      <w:r>
        <w:t>What is the URL for the IP address?</w:t>
      </w:r>
      <w:r w:rsidR="00FB0356">
        <w:t xml:space="preserve"> </w:t>
      </w:r>
      <w:r w:rsidR="00FB0356" w:rsidRPr="00FB0356">
        <w:t>http://y7hzuwep</w:t>
      </w:r>
      <w:r w:rsidR="00FB0356">
        <w:t>[</w:t>
      </w:r>
      <w:r w:rsidR="00FB0356" w:rsidRPr="00FB0356">
        <w:t>.</w:t>
      </w:r>
      <w:r w:rsidR="00FB0356">
        <w:t>]</w:t>
      </w:r>
      <w:r w:rsidR="00FB0356" w:rsidRPr="00FB0356">
        <w:t>bxjyb2jvda</w:t>
      </w:r>
      <w:r w:rsidR="00FB0356">
        <w:t>[</w:t>
      </w:r>
      <w:r w:rsidR="00FB0356" w:rsidRPr="00FB0356">
        <w:t>.</w:t>
      </w:r>
      <w:r w:rsidR="00FB0356">
        <w:t>]</w:t>
      </w:r>
      <w:r w:rsidR="00FB0356" w:rsidRPr="00FB0356">
        <w:t>net/</w:t>
      </w:r>
    </w:p>
    <w:p w14:paraId="1E6E18C4" w14:textId="77777777" w:rsidR="00231222" w:rsidRDefault="00B5631A" w:rsidP="00B5631A">
      <w:pPr>
        <w:pStyle w:val="SubStepAlpha"/>
      </w:pPr>
      <w:r>
        <w:t>There are many home devices connected and controlled using IoT. Apply the methods previously used to search for “garage door” in the state of Michigan in the United States. What was the search string you used?</w:t>
      </w:r>
    </w:p>
    <w:p w14:paraId="29AD11F9" w14:textId="5119701A" w:rsidR="00CD46B5" w:rsidRDefault="00CD46B5" w:rsidP="00231222">
      <w:pPr>
        <w:pStyle w:val="BodyTextL50"/>
      </w:pPr>
      <w:r>
        <w:t xml:space="preserve">R: </w:t>
      </w:r>
      <w:r w:rsidRPr="00CD46B5">
        <w:t>"garage door" country:US state:MI</w:t>
      </w:r>
    </w:p>
    <w:p w14:paraId="2BDEAEFD" w14:textId="51BBB8CB" w:rsidR="00231222" w:rsidRDefault="00B5631A" w:rsidP="00231222">
      <w:pPr>
        <w:pStyle w:val="BodyTextL50"/>
      </w:pPr>
      <w:r w:rsidRPr="006A0710">
        <w:t>How many results were returned?</w:t>
      </w:r>
    </w:p>
    <w:p w14:paraId="30CA059D" w14:textId="2A17016C" w:rsidR="00B5631A" w:rsidRPr="006A0710" w:rsidRDefault="00CD46B5" w:rsidP="00231222">
      <w:pPr>
        <w:pStyle w:val="BodyTextL50"/>
      </w:pPr>
      <w:r>
        <w:t>R: None.</w:t>
      </w:r>
    </w:p>
    <w:p w14:paraId="0CDBF50D" w14:textId="77777777" w:rsidR="003B77CD" w:rsidRDefault="00B5631A" w:rsidP="00231222">
      <w:pPr>
        <w:pStyle w:val="BodyTextL50"/>
        <w:rPr>
          <w:rStyle w:val="AnswerGray"/>
          <w:shd w:val="clear" w:color="auto" w:fill="auto"/>
        </w:rPr>
      </w:pPr>
      <w:r>
        <w:rPr>
          <w:rStyle w:val="AnswerGray"/>
          <w:shd w:val="clear" w:color="auto" w:fill="auto"/>
        </w:rPr>
        <w:t>What was the top city listed with t</w:t>
      </w:r>
      <w:r w:rsidR="003B77CD">
        <w:rPr>
          <w:rStyle w:val="AnswerGray"/>
          <w:shd w:val="clear" w:color="auto" w:fill="auto"/>
        </w:rPr>
        <w:t>he most connected garage doors?</w:t>
      </w:r>
    </w:p>
    <w:p w14:paraId="0CB4F2E5" w14:textId="242B8B58" w:rsidR="00B5631A" w:rsidRDefault="00CD46B5" w:rsidP="003B77CD">
      <w:pPr>
        <w:pStyle w:val="BodyTextL50"/>
        <w:rPr>
          <w:rStyle w:val="AnswerGray"/>
          <w:shd w:val="clear" w:color="auto" w:fill="auto"/>
        </w:rPr>
      </w:pPr>
      <w:r>
        <w:rPr>
          <w:rStyle w:val="AnswerGray"/>
          <w:shd w:val="clear" w:color="auto" w:fill="auto"/>
        </w:rPr>
        <w:t>R: Madison</w:t>
      </w:r>
    </w:p>
    <w:p w14:paraId="52B6BDB1" w14:textId="77777777" w:rsidR="003B77CD" w:rsidRPr="003B77CD" w:rsidRDefault="00B5631A" w:rsidP="00231222">
      <w:pPr>
        <w:pStyle w:val="BodyTextL50"/>
        <w:rPr>
          <w:rStyle w:val="AnswerGray"/>
        </w:rPr>
      </w:pPr>
      <w:r w:rsidRPr="007D60D5">
        <w:rPr>
          <w:rStyle w:val="AnswerGray"/>
          <w:shd w:val="clear" w:color="auto" w:fill="auto"/>
        </w:rPr>
        <w:t>Wha</w:t>
      </w:r>
      <w:r>
        <w:rPr>
          <w:rStyle w:val="AnswerGray"/>
          <w:shd w:val="clear" w:color="auto" w:fill="auto"/>
        </w:rPr>
        <w:t>t are the potential risks of someone hav</w:t>
      </w:r>
      <w:r w:rsidR="003B77CD">
        <w:rPr>
          <w:rStyle w:val="AnswerGray"/>
          <w:shd w:val="clear" w:color="auto" w:fill="auto"/>
        </w:rPr>
        <w:t>ing access to this information?</w:t>
      </w:r>
    </w:p>
    <w:p w14:paraId="2104014B" w14:textId="34C41302" w:rsidR="00AF415E" w:rsidRPr="00B3673A" w:rsidRDefault="00CD46B5" w:rsidP="457BF58C">
      <w:pPr>
        <w:pStyle w:val="SubStepAlpha"/>
        <w:numPr>
          <w:ilvl w:val="3"/>
          <w:numId w:val="0"/>
        </w:numPr>
      </w:pPr>
      <w:r>
        <w:tab/>
        <w:t>R: Being able to mess with our personal iot devices. In this example open our garage door.</w:t>
      </w:r>
    </w:p>
    <w:sectPr w:rsidR="00AF415E" w:rsidRPr="00B3673A" w:rsidSect="00882B63">
      <w:headerReference w:type="even" r:id="rId11"/>
      <w:headerReference w:type="default" r:id="rId12"/>
      <w:footerReference w:type="even" r:id="rId13"/>
      <w:footerReference w:type="default" r:id="rId14"/>
      <w:headerReference w:type="first" r:id="rId15"/>
      <w:footerReference w:type="first" r:id="rId16"/>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B3DC" w14:textId="77777777" w:rsidR="0007022B" w:rsidRDefault="0007022B" w:rsidP="001F10DB">
      <w:pPr>
        <w:spacing w:after="0" w:line="240" w:lineRule="auto"/>
      </w:pPr>
      <w:r>
        <w:separator/>
      </w:r>
    </w:p>
    <w:p w14:paraId="469AE174" w14:textId="77777777" w:rsidR="0007022B" w:rsidRDefault="0007022B"/>
  </w:endnote>
  <w:endnote w:type="continuationSeparator" w:id="0">
    <w:p w14:paraId="17D5B04D" w14:textId="77777777" w:rsidR="0007022B" w:rsidRDefault="0007022B" w:rsidP="001F10DB">
      <w:pPr>
        <w:spacing w:after="0" w:line="240" w:lineRule="auto"/>
      </w:pPr>
      <w:r>
        <w:continuationSeparator/>
      </w:r>
    </w:p>
    <w:p w14:paraId="7BD926ED" w14:textId="77777777" w:rsidR="0007022B" w:rsidRDefault="00070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C975" w14:textId="77777777" w:rsidR="009D2DC7" w:rsidRDefault="009D2DC7" w:rsidP="00734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BAD3" w14:textId="10BD18E8" w:rsidR="00926CB2" w:rsidRPr="00882B63" w:rsidRDefault="00882B63" w:rsidP="00734F77">
    <w:pPr>
      <w:pStyle w:val="Footer"/>
      <w:rPr>
        <w:szCs w:val="16"/>
      </w:rPr>
    </w:pPr>
    <w:r w:rsidRPr="00B31F19">
      <w:rPr>
        <w:rFonts w:ascii="Symbol" w:eastAsia="Symbol" w:hAnsi="Symbol" w:cs="Symbol"/>
      </w:rPr>
      <w:t>ã</w:t>
    </w:r>
    <w:r w:rsidR="0005242B">
      <w:t xml:space="preserve"> </w:t>
    </w:r>
    <w:r w:rsidR="006D76DC">
      <w:fldChar w:fldCharType="begin"/>
    </w:r>
    <w:r w:rsidR="006D76DC">
      <w:instrText xml:space="preserve"> CREATEDATE  \@ "yyyy"  \* MERGEFORMAT </w:instrText>
    </w:r>
    <w:r w:rsidR="006D76DC">
      <w:fldChar w:fldCharType="separate"/>
    </w:r>
    <w:r w:rsidR="006D76DC">
      <w:rPr>
        <w:noProof/>
      </w:rPr>
      <w:t>2018</w:t>
    </w:r>
    <w:r w:rsidR="006D76DC">
      <w:fldChar w:fldCharType="end"/>
    </w:r>
    <w:r w:rsidR="00734F77">
      <w:t xml:space="preserve"> - </w:t>
    </w:r>
    <w:r w:rsidR="00734F77">
      <w:fldChar w:fldCharType="begin"/>
    </w:r>
    <w:r w:rsidR="00734F77">
      <w:instrText xml:space="preserve"> DATE  \@ "yyyy"  \* MERGEFORMAT </w:instrText>
    </w:r>
    <w:r w:rsidR="00734F77">
      <w:fldChar w:fldCharType="separate"/>
    </w:r>
    <w:r w:rsidR="00966D45">
      <w:rPr>
        <w:noProof/>
      </w:rPr>
      <w:t>2023</w:t>
    </w:r>
    <w:r w:rsidR="00734F77">
      <w:fldChar w:fldCharType="end"/>
    </w:r>
    <w:r w:rsidR="006D76DC">
      <w:t xml:space="preserve"> </w:t>
    </w:r>
    <w:r w:rsidRPr="00B31F19">
      <w:t>Cisco and/or its affiliates. All rights reserved. Cisco</w:t>
    </w:r>
    <w:r w:rsidR="00734F77">
      <w:t xml:space="preserve"> 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4F77">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34F7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A513" w14:textId="066D6C19" w:rsidR="00882B63" w:rsidRPr="00882B63" w:rsidRDefault="00882B63" w:rsidP="00734F77">
    <w:pPr>
      <w:pStyle w:val="Footer"/>
      <w:rPr>
        <w:szCs w:val="16"/>
      </w:rPr>
    </w:pPr>
    <w:r w:rsidRPr="00B31F19">
      <w:rPr>
        <w:rFonts w:ascii="Symbol" w:eastAsia="Symbol" w:hAnsi="Symbol" w:cs="Symbol"/>
      </w:rPr>
      <w:t>ã</w:t>
    </w:r>
    <w:r w:rsidR="00C20634">
      <w:t xml:space="preserve"> </w:t>
    </w:r>
    <w:r w:rsidR="006D76DC">
      <w:fldChar w:fldCharType="begin"/>
    </w:r>
    <w:r w:rsidR="006D76DC">
      <w:instrText xml:space="preserve"> CREATEDATE  \@ "yyyy"  \* MERGEFORMAT </w:instrText>
    </w:r>
    <w:r w:rsidR="006D76DC">
      <w:fldChar w:fldCharType="separate"/>
    </w:r>
    <w:r w:rsidR="006D76DC">
      <w:rPr>
        <w:noProof/>
      </w:rPr>
      <w:t>2018</w:t>
    </w:r>
    <w:r w:rsidR="006D76DC">
      <w:fldChar w:fldCharType="end"/>
    </w:r>
    <w:r w:rsidR="006D76DC">
      <w:t xml:space="preserve"> </w:t>
    </w:r>
    <w:r w:rsidR="00734F77">
      <w:t xml:space="preserve">- </w:t>
    </w:r>
    <w:r w:rsidR="00734F77">
      <w:fldChar w:fldCharType="begin"/>
    </w:r>
    <w:r w:rsidR="00734F77">
      <w:instrText xml:space="preserve"> DATE  \@ "yyyy"  \* MERGEFORMAT </w:instrText>
    </w:r>
    <w:r w:rsidR="00734F77">
      <w:fldChar w:fldCharType="separate"/>
    </w:r>
    <w:r w:rsidR="00966D45">
      <w:rPr>
        <w:noProof/>
      </w:rPr>
      <w:t>2023</w:t>
    </w:r>
    <w:r w:rsidR="00734F77">
      <w:fldChar w:fldCharType="end"/>
    </w:r>
    <w:r w:rsidR="00734F77">
      <w:t xml:space="preserve"> </w:t>
    </w:r>
    <w:r w:rsidRPr="00B31F19">
      <w:t>Cisco and/or its affiliates. All rights reserved. Cisco</w:t>
    </w:r>
    <w:r w:rsidR="00734F77">
      <w:t xml:space="preserve"> 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4F7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34F7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F079" w14:textId="77777777" w:rsidR="0007022B" w:rsidRDefault="0007022B" w:rsidP="001F10DB">
      <w:pPr>
        <w:spacing w:after="0" w:line="240" w:lineRule="auto"/>
      </w:pPr>
      <w:r>
        <w:separator/>
      </w:r>
    </w:p>
    <w:p w14:paraId="5C153670" w14:textId="77777777" w:rsidR="0007022B" w:rsidRDefault="0007022B"/>
  </w:footnote>
  <w:footnote w:type="continuationSeparator" w:id="0">
    <w:p w14:paraId="1B7EC0D2" w14:textId="77777777" w:rsidR="0007022B" w:rsidRDefault="0007022B" w:rsidP="001F10DB">
      <w:pPr>
        <w:spacing w:after="0" w:line="240" w:lineRule="auto"/>
      </w:pPr>
      <w:r>
        <w:continuationSeparator/>
      </w:r>
    </w:p>
    <w:p w14:paraId="68B7EFCF" w14:textId="77777777" w:rsidR="0007022B" w:rsidRDefault="000702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0C90" w14:textId="77777777" w:rsidR="009D2DC7" w:rsidRDefault="009D2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2C0B" w14:textId="188760CC" w:rsidR="00926CB2" w:rsidRDefault="001F10DB" w:rsidP="008402F2">
    <w:pPr>
      <w:pStyle w:val="PageHead"/>
    </w:pPr>
    <w:r>
      <w:t>Lab - Shodan 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7999" w14:textId="77777777" w:rsidR="00926CB2" w:rsidRDefault="00882B63" w:rsidP="009D2DC7">
    <w:pPr>
      <w:ind w:left="-288"/>
    </w:pPr>
    <w:r>
      <w:rPr>
        <w:noProof/>
      </w:rPr>
      <w:drawing>
        <wp:inline distT="0" distB="0" distL="0" distR="0" wp14:anchorId="123F2CE5" wp14:editId="415854C6">
          <wp:extent cx="2587752" cy="804672"/>
          <wp:effectExtent l="0" t="0" r="3175" b="0"/>
          <wp:docPr id="2" name="Picture 2"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15973236">
    <w:abstractNumId w:val="5"/>
  </w:num>
  <w:num w:numId="2" w16cid:durableId="157157863">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6100709">
    <w:abstractNumId w:val="2"/>
  </w:num>
  <w:num w:numId="4" w16cid:durableId="109252627">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04062949">
    <w:abstractNumId w:val="3"/>
  </w:num>
  <w:num w:numId="6" w16cid:durableId="1830321717">
    <w:abstractNumId w:val="0"/>
  </w:num>
  <w:num w:numId="7" w16cid:durableId="332802081">
    <w:abstractNumId w:val="1"/>
  </w:num>
  <w:num w:numId="8" w16cid:durableId="1963725359">
    <w:abstractNumId w:val="4"/>
    <w:lvlOverride w:ilvl="0">
      <w:lvl w:ilvl="0">
        <w:start w:val="1"/>
        <w:numFmt w:val="decimal"/>
        <w:lvlText w:val="Part %1:"/>
        <w:lvlJc w:val="left"/>
        <w:pPr>
          <w:tabs>
            <w:tab w:val="num" w:pos="1152"/>
          </w:tabs>
          <w:ind w:left="1152" w:hanging="792"/>
        </w:pPr>
        <w:rPr>
          <w:rFonts w:hint="default"/>
        </w:rPr>
      </w:lvl>
    </w:lvlOverride>
  </w:num>
  <w:num w:numId="9" w16cid:durableId="400294745">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57"/>
    <w:rsid w:val="00001BDF"/>
    <w:rsid w:val="0000380F"/>
    <w:rsid w:val="00004175"/>
    <w:rsid w:val="000059C9"/>
    <w:rsid w:val="00006FFF"/>
    <w:rsid w:val="00012C22"/>
    <w:rsid w:val="00014A19"/>
    <w:rsid w:val="000160F7"/>
    <w:rsid w:val="00016D5B"/>
    <w:rsid w:val="00016F30"/>
    <w:rsid w:val="0002047C"/>
    <w:rsid w:val="00021B9A"/>
    <w:rsid w:val="000242D6"/>
    <w:rsid w:val="00024EE5"/>
    <w:rsid w:val="00032936"/>
    <w:rsid w:val="00041AF6"/>
    <w:rsid w:val="00044E62"/>
    <w:rsid w:val="00050BA4"/>
    <w:rsid w:val="00051738"/>
    <w:rsid w:val="0005242B"/>
    <w:rsid w:val="00052548"/>
    <w:rsid w:val="00060696"/>
    <w:rsid w:val="0006338F"/>
    <w:rsid w:val="000647C0"/>
    <w:rsid w:val="00067A67"/>
    <w:rsid w:val="0007022B"/>
    <w:rsid w:val="000769CF"/>
    <w:rsid w:val="000810CB"/>
    <w:rsid w:val="000815D8"/>
    <w:rsid w:val="00084C99"/>
    <w:rsid w:val="00085CC6"/>
    <w:rsid w:val="00090C07"/>
    <w:rsid w:val="0009147A"/>
    <w:rsid w:val="00091E8D"/>
    <w:rsid w:val="0009378D"/>
    <w:rsid w:val="00093F29"/>
    <w:rsid w:val="00097163"/>
    <w:rsid w:val="000A22C8"/>
    <w:rsid w:val="000B2344"/>
    <w:rsid w:val="000B7DE5"/>
    <w:rsid w:val="000C0B55"/>
    <w:rsid w:val="000C2118"/>
    <w:rsid w:val="000C5270"/>
    <w:rsid w:val="000C6E6E"/>
    <w:rsid w:val="000C7401"/>
    <w:rsid w:val="000D2DB2"/>
    <w:rsid w:val="000D55B4"/>
    <w:rsid w:val="000D7375"/>
    <w:rsid w:val="000E1FA0"/>
    <w:rsid w:val="000E65F0"/>
    <w:rsid w:val="000E7012"/>
    <w:rsid w:val="000F072C"/>
    <w:rsid w:val="000F2074"/>
    <w:rsid w:val="000F6743"/>
    <w:rsid w:val="001006C2"/>
    <w:rsid w:val="001010CE"/>
    <w:rsid w:val="00101BE8"/>
    <w:rsid w:val="00102992"/>
    <w:rsid w:val="00103401"/>
    <w:rsid w:val="00103A44"/>
    <w:rsid w:val="00103D36"/>
    <w:rsid w:val="00105A24"/>
    <w:rsid w:val="00107B2B"/>
    <w:rsid w:val="00112AC5"/>
    <w:rsid w:val="001133DD"/>
    <w:rsid w:val="00113796"/>
    <w:rsid w:val="00120CBE"/>
    <w:rsid w:val="00121BAE"/>
    <w:rsid w:val="001261C4"/>
    <w:rsid w:val="001314FB"/>
    <w:rsid w:val="00131FC5"/>
    <w:rsid w:val="001366EC"/>
    <w:rsid w:val="0013766A"/>
    <w:rsid w:val="0014219C"/>
    <w:rsid w:val="001425ED"/>
    <w:rsid w:val="00143450"/>
    <w:rsid w:val="00144997"/>
    <w:rsid w:val="001523C0"/>
    <w:rsid w:val="001535FE"/>
    <w:rsid w:val="00154E3A"/>
    <w:rsid w:val="00157902"/>
    <w:rsid w:val="00162105"/>
    <w:rsid w:val="00162EEA"/>
    <w:rsid w:val="00163164"/>
    <w:rsid w:val="00166253"/>
    <w:rsid w:val="00166BB7"/>
    <w:rsid w:val="001704B7"/>
    <w:rsid w:val="001710C0"/>
    <w:rsid w:val="00172AFB"/>
    <w:rsid w:val="001772B8"/>
    <w:rsid w:val="00180FBF"/>
    <w:rsid w:val="00182CF4"/>
    <w:rsid w:val="0018457A"/>
    <w:rsid w:val="00186CE1"/>
    <w:rsid w:val="00191F00"/>
    <w:rsid w:val="00192CE9"/>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72"/>
    <w:rsid w:val="001F0171"/>
    <w:rsid w:val="001F0D77"/>
    <w:rsid w:val="001F10DB"/>
    <w:rsid w:val="001F796F"/>
    <w:rsid w:val="001F7DD8"/>
    <w:rsid w:val="00201928"/>
    <w:rsid w:val="00203E26"/>
    <w:rsid w:val="0020449C"/>
    <w:rsid w:val="002113B8"/>
    <w:rsid w:val="00215665"/>
    <w:rsid w:val="002163BB"/>
    <w:rsid w:val="0021792C"/>
    <w:rsid w:val="002240AB"/>
    <w:rsid w:val="00225E37"/>
    <w:rsid w:val="00231222"/>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564"/>
    <w:rsid w:val="002D6C2A"/>
    <w:rsid w:val="002D7A86"/>
    <w:rsid w:val="002E128A"/>
    <w:rsid w:val="002F45FF"/>
    <w:rsid w:val="002F66D3"/>
    <w:rsid w:val="002F6D17"/>
    <w:rsid w:val="00302887"/>
    <w:rsid w:val="003056EB"/>
    <w:rsid w:val="003071FF"/>
    <w:rsid w:val="00310652"/>
    <w:rsid w:val="0031371D"/>
    <w:rsid w:val="00317668"/>
    <w:rsid w:val="0031789F"/>
    <w:rsid w:val="00320788"/>
    <w:rsid w:val="003233A3"/>
    <w:rsid w:val="00331B3E"/>
    <w:rsid w:val="00336049"/>
    <w:rsid w:val="00340B57"/>
    <w:rsid w:val="0034455D"/>
    <w:rsid w:val="0034604B"/>
    <w:rsid w:val="00346D17"/>
    <w:rsid w:val="00347972"/>
    <w:rsid w:val="0035469B"/>
    <w:rsid w:val="003559CC"/>
    <w:rsid w:val="003569D7"/>
    <w:rsid w:val="003608AC"/>
    <w:rsid w:val="00363A23"/>
    <w:rsid w:val="00363EBE"/>
    <w:rsid w:val="0036440C"/>
    <w:rsid w:val="0036465A"/>
    <w:rsid w:val="00370ED5"/>
    <w:rsid w:val="00390C38"/>
    <w:rsid w:val="00392748"/>
    <w:rsid w:val="00392C65"/>
    <w:rsid w:val="00392ED5"/>
    <w:rsid w:val="00393C2E"/>
    <w:rsid w:val="003A19DC"/>
    <w:rsid w:val="003A1B45"/>
    <w:rsid w:val="003A220C"/>
    <w:rsid w:val="003A7EA6"/>
    <w:rsid w:val="003B46FC"/>
    <w:rsid w:val="003B5767"/>
    <w:rsid w:val="003B7605"/>
    <w:rsid w:val="003B77CD"/>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31B0"/>
    <w:rsid w:val="00416C42"/>
    <w:rsid w:val="00422476"/>
    <w:rsid w:val="0042385C"/>
    <w:rsid w:val="00426FA5"/>
    <w:rsid w:val="00431654"/>
    <w:rsid w:val="00434926"/>
    <w:rsid w:val="00440ABA"/>
    <w:rsid w:val="00441E45"/>
    <w:rsid w:val="00443ACE"/>
    <w:rsid w:val="00444217"/>
    <w:rsid w:val="004478F4"/>
    <w:rsid w:val="00450F7A"/>
    <w:rsid w:val="00452C6D"/>
    <w:rsid w:val="00455E0B"/>
    <w:rsid w:val="00462B9F"/>
    <w:rsid w:val="004659EE"/>
    <w:rsid w:val="00473E34"/>
    <w:rsid w:val="00476BA9"/>
    <w:rsid w:val="00482937"/>
    <w:rsid w:val="004936C2"/>
    <w:rsid w:val="0049379C"/>
    <w:rsid w:val="004A1CA0"/>
    <w:rsid w:val="004A22E9"/>
    <w:rsid w:val="004A4ACD"/>
    <w:rsid w:val="004A5BC5"/>
    <w:rsid w:val="004B023D"/>
    <w:rsid w:val="004C0909"/>
    <w:rsid w:val="004C33BE"/>
    <w:rsid w:val="004C3F97"/>
    <w:rsid w:val="004D01F2"/>
    <w:rsid w:val="004D3339"/>
    <w:rsid w:val="004D353F"/>
    <w:rsid w:val="004D36D7"/>
    <w:rsid w:val="004D682B"/>
    <w:rsid w:val="004E6152"/>
    <w:rsid w:val="004F344A"/>
    <w:rsid w:val="004F5FE3"/>
    <w:rsid w:val="00504ED4"/>
    <w:rsid w:val="00505CAD"/>
    <w:rsid w:val="00510639"/>
    <w:rsid w:val="00511791"/>
    <w:rsid w:val="00516142"/>
    <w:rsid w:val="00520027"/>
    <w:rsid w:val="0052093C"/>
    <w:rsid w:val="00521B31"/>
    <w:rsid w:val="00522469"/>
    <w:rsid w:val="00522E2A"/>
    <w:rsid w:val="0052400A"/>
    <w:rsid w:val="00527350"/>
    <w:rsid w:val="00536277"/>
    <w:rsid w:val="00536F43"/>
    <w:rsid w:val="005510BA"/>
    <w:rsid w:val="005538C8"/>
    <w:rsid w:val="00554B4E"/>
    <w:rsid w:val="00556C02"/>
    <w:rsid w:val="00561BB2"/>
    <w:rsid w:val="00563249"/>
    <w:rsid w:val="00570A65"/>
    <w:rsid w:val="005762B1"/>
    <w:rsid w:val="00580456"/>
    <w:rsid w:val="00580E73"/>
    <w:rsid w:val="00582084"/>
    <w:rsid w:val="00593386"/>
    <w:rsid w:val="00596998"/>
    <w:rsid w:val="005A6E62"/>
    <w:rsid w:val="005B2FB3"/>
    <w:rsid w:val="005B58A6"/>
    <w:rsid w:val="005D16D5"/>
    <w:rsid w:val="005D2B29"/>
    <w:rsid w:val="005D354A"/>
    <w:rsid w:val="005D3E53"/>
    <w:rsid w:val="005D506C"/>
    <w:rsid w:val="005E3235"/>
    <w:rsid w:val="005E4176"/>
    <w:rsid w:val="005E4876"/>
    <w:rsid w:val="005E65B5"/>
    <w:rsid w:val="005F3AE9"/>
    <w:rsid w:val="006007BB"/>
    <w:rsid w:val="00601DC0"/>
    <w:rsid w:val="006034CB"/>
    <w:rsid w:val="00603C52"/>
    <w:rsid w:val="006069E8"/>
    <w:rsid w:val="006131CE"/>
    <w:rsid w:val="0061336B"/>
    <w:rsid w:val="00617D6E"/>
    <w:rsid w:val="00622D61"/>
    <w:rsid w:val="00624198"/>
    <w:rsid w:val="0063220D"/>
    <w:rsid w:val="00636C28"/>
    <w:rsid w:val="006428E5"/>
    <w:rsid w:val="00644958"/>
    <w:rsid w:val="006513FB"/>
    <w:rsid w:val="006524F3"/>
    <w:rsid w:val="00656EEF"/>
    <w:rsid w:val="00663708"/>
    <w:rsid w:val="00672919"/>
    <w:rsid w:val="00680644"/>
    <w:rsid w:val="00681366"/>
    <w:rsid w:val="00686587"/>
    <w:rsid w:val="006904CF"/>
    <w:rsid w:val="00695EE2"/>
    <w:rsid w:val="0069660B"/>
    <w:rsid w:val="006A1B33"/>
    <w:rsid w:val="006A48F1"/>
    <w:rsid w:val="006A71A3"/>
    <w:rsid w:val="006A7C09"/>
    <w:rsid w:val="006B03F2"/>
    <w:rsid w:val="006B14C1"/>
    <w:rsid w:val="006B1639"/>
    <w:rsid w:val="006B5CA7"/>
    <w:rsid w:val="006B5E89"/>
    <w:rsid w:val="006C19B2"/>
    <w:rsid w:val="006C2985"/>
    <w:rsid w:val="006C30A0"/>
    <w:rsid w:val="006C35FF"/>
    <w:rsid w:val="006C57F2"/>
    <w:rsid w:val="006C5949"/>
    <w:rsid w:val="006C6832"/>
    <w:rsid w:val="006D1370"/>
    <w:rsid w:val="006D2C28"/>
    <w:rsid w:val="006D3FC1"/>
    <w:rsid w:val="006D6F19"/>
    <w:rsid w:val="006D7590"/>
    <w:rsid w:val="006D76DC"/>
    <w:rsid w:val="006E372B"/>
    <w:rsid w:val="006E5FE9"/>
    <w:rsid w:val="006E6581"/>
    <w:rsid w:val="006E71DF"/>
    <w:rsid w:val="006F1616"/>
    <w:rsid w:val="006F1CC4"/>
    <w:rsid w:val="006F2A86"/>
    <w:rsid w:val="006F3163"/>
    <w:rsid w:val="006F7E32"/>
    <w:rsid w:val="00701545"/>
    <w:rsid w:val="00705FEC"/>
    <w:rsid w:val="0071147A"/>
    <w:rsid w:val="0071185D"/>
    <w:rsid w:val="00721E01"/>
    <w:rsid w:val="007222AD"/>
    <w:rsid w:val="007267CF"/>
    <w:rsid w:val="00731C78"/>
    <w:rsid w:val="00731F3F"/>
    <w:rsid w:val="00733BAB"/>
    <w:rsid w:val="00734F77"/>
    <w:rsid w:val="007436BF"/>
    <w:rsid w:val="007443E9"/>
    <w:rsid w:val="00745DCE"/>
    <w:rsid w:val="00753D89"/>
    <w:rsid w:val="00753DDA"/>
    <w:rsid w:val="00754A6E"/>
    <w:rsid w:val="007553D8"/>
    <w:rsid w:val="00755C9B"/>
    <w:rsid w:val="00760C4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091B"/>
    <w:rsid w:val="007D1984"/>
    <w:rsid w:val="007D2AFE"/>
    <w:rsid w:val="007E3264"/>
    <w:rsid w:val="007E3FEA"/>
    <w:rsid w:val="007F0A0B"/>
    <w:rsid w:val="007F3A60"/>
    <w:rsid w:val="007F3D0B"/>
    <w:rsid w:val="007F7C94"/>
    <w:rsid w:val="00801618"/>
    <w:rsid w:val="00802FFA"/>
    <w:rsid w:val="008106E6"/>
    <w:rsid w:val="00810E4B"/>
    <w:rsid w:val="00814BAA"/>
    <w:rsid w:val="00816F0C"/>
    <w:rsid w:val="00824295"/>
    <w:rsid w:val="00827A65"/>
    <w:rsid w:val="00830473"/>
    <w:rsid w:val="008313F3"/>
    <w:rsid w:val="00832926"/>
    <w:rsid w:val="008402F2"/>
    <w:rsid w:val="008405BB"/>
    <w:rsid w:val="0084564F"/>
    <w:rsid w:val="00846494"/>
    <w:rsid w:val="00847B20"/>
    <w:rsid w:val="008509D3"/>
    <w:rsid w:val="00853418"/>
    <w:rsid w:val="00857CF6"/>
    <w:rsid w:val="008610ED"/>
    <w:rsid w:val="00861C6A"/>
    <w:rsid w:val="00865199"/>
    <w:rsid w:val="00867CCF"/>
    <w:rsid w:val="00867EAF"/>
    <w:rsid w:val="00870763"/>
    <w:rsid w:val="00871232"/>
    <w:rsid w:val="008713EA"/>
    <w:rsid w:val="00873370"/>
    <w:rsid w:val="00873C6B"/>
    <w:rsid w:val="00882B63"/>
    <w:rsid w:val="0088426A"/>
    <w:rsid w:val="008852BA"/>
    <w:rsid w:val="00890108"/>
    <w:rsid w:val="00893877"/>
    <w:rsid w:val="0089532C"/>
    <w:rsid w:val="00896165"/>
    <w:rsid w:val="00896681"/>
    <w:rsid w:val="008A2749"/>
    <w:rsid w:val="008A3A90"/>
    <w:rsid w:val="008B06D4"/>
    <w:rsid w:val="008B4272"/>
    <w:rsid w:val="008B4D52"/>
    <w:rsid w:val="008B4F20"/>
    <w:rsid w:val="008B7FFD"/>
    <w:rsid w:val="008C286A"/>
    <w:rsid w:val="008C2920"/>
    <w:rsid w:val="008C4307"/>
    <w:rsid w:val="008D23DF"/>
    <w:rsid w:val="008D3D92"/>
    <w:rsid w:val="008D73BF"/>
    <w:rsid w:val="008D7F09"/>
    <w:rsid w:val="008E5B64"/>
    <w:rsid w:val="008E7DAA"/>
    <w:rsid w:val="008F0094"/>
    <w:rsid w:val="008F03EF"/>
    <w:rsid w:val="008F3296"/>
    <w:rsid w:val="008F340F"/>
    <w:rsid w:val="008F62AF"/>
    <w:rsid w:val="00903523"/>
    <w:rsid w:val="00906281"/>
    <w:rsid w:val="0090659A"/>
    <w:rsid w:val="00911080"/>
    <w:rsid w:val="00912500"/>
    <w:rsid w:val="0091350B"/>
    <w:rsid w:val="00915986"/>
    <w:rsid w:val="00917624"/>
    <w:rsid w:val="00926CB2"/>
    <w:rsid w:val="00927A11"/>
    <w:rsid w:val="00930386"/>
    <w:rsid w:val="009309F5"/>
    <w:rsid w:val="00933237"/>
    <w:rsid w:val="00933F28"/>
    <w:rsid w:val="009400C3"/>
    <w:rsid w:val="009443FA"/>
    <w:rsid w:val="009476C0"/>
    <w:rsid w:val="00951AB4"/>
    <w:rsid w:val="00963E34"/>
    <w:rsid w:val="00964DFA"/>
    <w:rsid w:val="00966D45"/>
    <w:rsid w:val="0098155C"/>
    <w:rsid w:val="00983B77"/>
    <w:rsid w:val="00996053"/>
    <w:rsid w:val="009A0B2F"/>
    <w:rsid w:val="009A1CF4"/>
    <w:rsid w:val="009A2C80"/>
    <w:rsid w:val="009A37D7"/>
    <w:rsid w:val="009A4E17"/>
    <w:rsid w:val="009A6955"/>
    <w:rsid w:val="009B341C"/>
    <w:rsid w:val="009B5747"/>
    <w:rsid w:val="009C4989"/>
    <w:rsid w:val="009D2C27"/>
    <w:rsid w:val="009D2DC7"/>
    <w:rsid w:val="009E2309"/>
    <w:rsid w:val="009E42B9"/>
    <w:rsid w:val="009E4E17"/>
    <w:rsid w:val="009E5D03"/>
    <w:rsid w:val="009F4C2E"/>
    <w:rsid w:val="009F5C6A"/>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A0051"/>
    <w:rsid w:val="00AA5CF1"/>
    <w:rsid w:val="00AB0D6A"/>
    <w:rsid w:val="00AB2BEF"/>
    <w:rsid w:val="00AB43B3"/>
    <w:rsid w:val="00AB49B9"/>
    <w:rsid w:val="00AB501D"/>
    <w:rsid w:val="00AB758A"/>
    <w:rsid w:val="00AC027E"/>
    <w:rsid w:val="00AC1E7E"/>
    <w:rsid w:val="00AC507D"/>
    <w:rsid w:val="00AC5CCC"/>
    <w:rsid w:val="00AC66E4"/>
    <w:rsid w:val="00AD04F2"/>
    <w:rsid w:val="00AD4578"/>
    <w:rsid w:val="00AD68E9"/>
    <w:rsid w:val="00AD7B3E"/>
    <w:rsid w:val="00AE56C0"/>
    <w:rsid w:val="00AF415E"/>
    <w:rsid w:val="00B00914"/>
    <w:rsid w:val="00B02A8E"/>
    <w:rsid w:val="00B052EE"/>
    <w:rsid w:val="00B1081F"/>
    <w:rsid w:val="00B2496B"/>
    <w:rsid w:val="00B27499"/>
    <w:rsid w:val="00B3010D"/>
    <w:rsid w:val="00B35151"/>
    <w:rsid w:val="00B3673A"/>
    <w:rsid w:val="00B433F2"/>
    <w:rsid w:val="00B458E8"/>
    <w:rsid w:val="00B45D38"/>
    <w:rsid w:val="00B5397B"/>
    <w:rsid w:val="00B53EE9"/>
    <w:rsid w:val="00B5631A"/>
    <w:rsid w:val="00B6183E"/>
    <w:rsid w:val="00B62809"/>
    <w:rsid w:val="00B63B9A"/>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0B23"/>
    <w:rsid w:val="00BD6D76"/>
    <w:rsid w:val="00BE56B3"/>
    <w:rsid w:val="00BE676D"/>
    <w:rsid w:val="00BF04E8"/>
    <w:rsid w:val="00BF16BF"/>
    <w:rsid w:val="00BF4D1F"/>
    <w:rsid w:val="00BF76BE"/>
    <w:rsid w:val="00C02A73"/>
    <w:rsid w:val="00C02E25"/>
    <w:rsid w:val="00C063D2"/>
    <w:rsid w:val="00C07FD9"/>
    <w:rsid w:val="00C10955"/>
    <w:rsid w:val="00C11C4D"/>
    <w:rsid w:val="00C1712C"/>
    <w:rsid w:val="00C20634"/>
    <w:rsid w:val="00C23E16"/>
    <w:rsid w:val="00C25FC5"/>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46B5"/>
    <w:rsid w:val="00CD751C"/>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1A3"/>
    <w:rsid w:val="00D3392E"/>
    <w:rsid w:val="00D345AB"/>
    <w:rsid w:val="00D41566"/>
    <w:rsid w:val="00D458EC"/>
    <w:rsid w:val="00D501B0"/>
    <w:rsid w:val="00D52582"/>
    <w:rsid w:val="00D56A0E"/>
    <w:rsid w:val="00D57AD3"/>
    <w:rsid w:val="00D62F25"/>
    <w:rsid w:val="00D635FE"/>
    <w:rsid w:val="00D66A7B"/>
    <w:rsid w:val="00D729DE"/>
    <w:rsid w:val="00D75B6A"/>
    <w:rsid w:val="00D778DF"/>
    <w:rsid w:val="00D80D2C"/>
    <w:rsid w:val="00D84BDA"/>
    <w:rsid w:val="00D86D7C"/>
    <w:rsid w:val="00D86D9E"/>
    <w:rsid w:val="00D87013"/>
    <w:rsid w:val="00D876A8"/>
    <w:rsid w:val="00D87F26"/>
    <w:rsid w:val="00D913F0"/>
    <w:rsid w:val="00D93063"/>
    <w:rsid w:val="00D933B0"/>
    <w:rsid w:val="00D951FC"/>
    <w:rsid w:val="00D977E8"/>
    <w:rsid w:val="00D97B16"/>
    <w:rsid w:val="00DA0A32"/>
    <w:rsid w:val="00DA119B"/>
    <w:rsid w:val="00DB1C89"/>
    <w:rsid w:val="00DB3763"/>
    <w:rsid w:val="00DB4029"/>
    <w:rsid w:val="00DB5F4D"/>
    <w:rsid w:val="00DB66F2"/>
    <w:rsid w:val="00DB6DA5"/>
    <w:rsid w:val="00DC076B"/>
    <w:rsid w:val="00DC186F"/>
    <w:rsid w:val="00DC1D78"/>
    <w:rsid w:val="00DC252F"/>
    <w:rsid w:val="00DC6050"/>
    <w:rsid w:val="00DD3F4C"/>
    <w:rsid w:val="00DD43EA"/>
    <w:rsid w:val="00DE6F44"/>
    <w:rsid w:val="00DF1B58"/>
    <w:rsid w:val="00DF5036"/>
    <w:rsid w:val="00E009DA"/>
    <w:rsid w:val="00E031B3"/>
    <w:rsid w:val="00E037D9"/>
    <w:rsid w:val="00E04927"/>
    <w:rsid w:val="00E11A48"/>
    <w:rsid w:val="00E130EB"/>
    <w:rsid w:val="00E162CD"/>
    <w:rsid w:val="00E17FA5"/>
    <w:rsid w:val="00E21BFE"/>
    <w:rsid w:val="00E26930"/>
    <w:rsid w:val="00E27257"/>
    <w:rsid w:val="00E27F4F"/>
    <w:rsid w:val="00E33A20"/>
    <w:rsid w:val="00E449D0"/>
    <w:rsid w:val="00E44A34"/>
    <w:rsid w:val="00E4506A"/>
    <w:rsid w:val="00E475CB"/>
    <w:rsid w:val="00E47B19"/>
    <w:rsid w:val="00E53F99"/>
    <w:rsid w:val="00E56510"/>
    <w:rsid w:val="00E62EA8"/>
    <w:rsid w:val="00E65BD3"/>
    <w:rsid w:val="00E67A6E"/>
    <w:rsid w:val="00E70096"/>
    <w:rsid w:val="00E714E5"/>
    <w:rsid w:val="00E71B43"/>
    <w:rsid w:val="00E81612"/>
    <w:rsid w:val="00E82196"/>
    <w:rsid w:val="00E87D18"/>
    <w:rsid w:val="00E87D62"/>
    <w:rsid w:val="00E97333"/>
    <w:rsid w:val="00EA486E"/>
    <w:rsid w:val="00EA4FA3"/>
    <w:rsid w:val="00EB001B"/>
    <w:rsid w:val="00EB0542"/>
    <w:rsid w:val="00EB3082"/>
    <w:rsid w:val="00EB4992"/>
    <w:rsid w:val="00EB6C33"/>
    <w:rsid w:val="00ED6019"/>
    <w:rsid w:val="00ED7830"/>
    <w:rsid w:val="00EE3909"/>
    <w:rsid w:val="00EE4599"/>
    <w:rsid w:val="00EE5F05"/>
    <w:rsid w:val="00EF4205"/>
    <w:rsid w:val="00EF5939"/>
    <w:rsid w:val="00F01714"/>
    <w:rsid w:val="00F0258F"/>
    <w:rsid w:val="00F02D06"/>
    <w:rsid w:val="00F04DEF"/>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779B7"/>
    <w:rsid w:val="00F8036D"/>
    <w:rsid w:val="00F809DC"/>
    <w:rsid w:val="00F81EBF"/>
    <w:rsid w:val="00F86EB0"/>
    <w:rsid w:val="00F91C3F"/>
    <w:rsid w:val="00FA3811"/>
    <w:rsid w:val="00FA3B9F"/>
    <w:rsid w:val="00FA3F06"/>
    <w:rsid w:val="00FA4A26"/>
    <w:rsid w:val="00FA6973"/>
    <w:rsid w:val="00FA7084"/>
    <w:rsid w:val="00FA7BEF"/>
    <w:rsid w:val="00FB0356"/>
    <w:rsid w:val="00FB1105"/>
    <w:rsid w:val="00FB1929"/>
    <w:rsid w:val="00FB5FD9"/>
    <w:rsid w:val="00FC44B4"/>
    <w:rsid w:val="00FD33AB"/>
    <w:rsid w:val="00FD4724"/>
    <w:rsid w:val="00FD4A68"/>
    <w:rsid w:val="00FD68ED"/>
    <w:rsid w:val="00FD7E00"/>
    <w:rsid w:val="00FE2824"/>
    <w:rsid w:val="00FE2F0E"/>
    <w:rsid w:val="00FE661F"/>
    <w:rsid w:val="00FF0400"/>
    <w:rsid w:val="00FF3D6B"/>
    <w:rsid w:val="00FF5407"/>
    <w:rsid w:val="457BF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9912"/>
  <w15:docId w15:val="{DC8AF12F-0734-4380-8FCF-0AB84901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407755"/>
    <w:pPr>
      <w:keepNext/>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734F77"/>
    <w:pPr>
      <w:tabs>
        <w:tab w:val="left" w:pos="6480"/>
        <w:tab w:val="right" w:pos="10080"/>
        <w:tab w:val="right" w:pos="10800"/>
      </w:tabs>
      <w:spacing w:after="0" w:line="240" w:lineRule="auto"/>
    </w:pPr>
    <w:rPr>
      <w:sz w:val="16"/>
    </w:rPr>
  </w:style>
  <w:style w:type="character" w:customStyle="1" w:styleId="FooterChar">
    <w:name w:val="Footer Char"/>
    <w:link w:val="Footer"/>
    <w:uiPriority w:val="99"/>
    <w:rsid w:val="00734F77"/>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6524F3"/>
    <w:pPr>
      <w:spacing w:line="240" w:lineRule="auto"/>
    </w:pPr>
    <w:rPr>
      <w:color w:val="EE0000"/>
      <w:sz w:val="20"/>
    </w:rPr>
  </w:style>
  <w:style w:type="paragraph" w:customStyle="1" w:styleId="PartHead">
    <w:name w:val="Part Head"/>
    <w:basedOn w:val="Normal"/>
    <w:next w:val="BodyTextL25"/>
    <w:qFormat/>
    <w:rsid w:val="00407755"/>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6524F3"/>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6524F3"/>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105A24"/>
    <w:rPr>
      <w:color w:val="0000FF" w:themeColor="hyperlink"/>
      <w:u w:val="single"/>
    </w:rPr>
  </w:style>
  <w:style w:type="character" w:customStyle="1" w:styleId="UnresolvedMention1">
    <w:name w:val="Unresolved Mention1"/>
    <w:basedOn w:val="DefaultParagraphFont"/>
    <w:uiPriority w:val="99"/>
    <w:semiHidden/>
    <w:unhideWhenUsed/>
    <w:rsid w:val="00105A24"/>
    <w:rPr>
      <w:color w:val="808080"/>
      <w:shd w:val="clear" w:color="auto" w:fill="E6E6E6"/>
    </w:rPr>
  </w:style>
  <w:style w:type="character" w:styleId="FollowedHyperlink">
    <w:name w:val="FollowedHyperlink"/>
    <w:basedOn w:val="DefaultParagraphFont"/>
    <w:semiHidden/>
    <w:unhideWhenUsed/>
    <w:rsid w:val="00FA6973"/>
    <w:rPr>
      <w:color w:val="800080" w:themeColor="followedHyperlink"/>
      <w:u w:val="single"/>
    </w:rPr>
  </w:style>
  <w:style w:type="character" w:customStyle="1" w:styleId="hgkelc">
    <w:name w:val="hgkelc"/>
    <w:basedOn w:val="DefaultParagraphFont"/>
    <w:rsid w:val="00D8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0920">
      <w:bodyDiv w:val="1"/>
      <w:marLeft w:val="0"/>
      <w:marRight w:val="0"/>
      <w:marTop w:val="0"/>
      <w:marBottom w:val="0"/>
      <w:divBdr>
        <w:top w:val="none" w:sz="0" w:space="0" w:color="auto"/>
        <w:left w:val="none" w:sz="0" w:space="0" w:color="auto"/>
        <w:bottom w:val="none" w:sz="0" w:space="0" w:color="auto"/>
        <w:right w:val="none" w:sz="0" w:space="0" w:color="auto"/>
      </w:divBdr>
    </w:div>
    <w:div w:id="485510757">
      <w:bodyDiv w:val="1"/>
      <w:marLeft w:val="0"/>
      <w:marRight w:val="0"/>
      <w:marTop w:val="0"/>
      <w:marBottom w:val="0"/>
      <w:divBdr>
        <w:top w:val="none" w:sz="0" w:space="0" w:color="auto"/>
        <w:left w:val="none" w:sz="0" w:space="0" w:color="auto"/>
        <w:bottom w:val="none" w:sz="0" w:space="0" w:color="auto"/>
        <w:right w:val="none" w:sz="0" w:space="0" w:color="auto"/>
      </w:divBdr>
    </w:div>
    <w:div w:id="874342377">
      <w:bodyDiv w:val="1"/>
      <w:marLeft w:val="0"/>
      <w:marRight w:val="0"/>
      <w:marTop w:val="0"/>
      <w:marBottom w:val="0"/>
      <w:divBdr>
        <w:top w:val="none" w:sz="0" w:space="0" w:color="auto"/>
        <w:left w:val="none" w:sz="0" w:space="0" w:color="auto"/>
        <w:bottom w:val="none" w:sz="0" w:space="0" w:color="auto"/>
        <w:right w:val="none" w:sz="0" w:space="0" w:color="auto"/>
      </w:divBdr>
    </w:div>
    <w:div w:id="1493177339">
      <w:bodyDiv w:val="1"/>
      <w:marLeft w:val="0"/>
      <w:marRight w:val="0"/>
      <w:marTop w:val="0"/>
      <w:marBottom w:val="0"/>
      <w:divBdr>
        <w:top w:val="none" w:sz="0" w:space="0" w:color="auto"/>
        <w:left w:val="none" w:sz="0" w:space="0" w:color="auto"/>
        <w:bottom w:val="none" w:sz="0" w:space="0" w:color="auto"/>
        <w:right w:val="none" w:sz="0" w:space="0" w:color="auto"/>
      </w:divBdr>
    </w:div>
    <w:div w:id="15775888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6154428">
      <w:bodyDiv w:val="1"/>
      <w:marLeft w:val="0"/>
      <w:marRight w:val="0"/>
      <w:marTop w:val="0"/>
      <w:marBottom w:val="0"/>
      <w:divBdr>
        <w:top w:val="none" w:sz="0" w:space="0" w:color="auto"/>
        <w:left w:val="none" w:sz="0" w:space="0" w:color="auto"/>
        <w:bottom w:val="none" w:sz="0" w:space="0" w:color="auto"/>
        <w:right w:val="none" w:sz="0" w:space="0" w:color="auto"/>
      </w:divBdr>
    </w:div>
    <w:div w:id="1682007383">
      <w:bodyDiv w:val="1"/>
      <w:marLeft w:val="0"/>
      <w:marRight w:val="0"/>
      <w:marTop w:val="0"/>
      <w:marBottom w:val="0"/>
      <w:divBdr>
        <w:top w:val="none" w:sz="0" w:space="0" w:color="auto"/>
        <w:left w:val="none" w:sz="0" w:space="0" w:color="auto"/>
        <w:bottom w:val="none" w:sz="0" w:space="0" w:color="auto"/>
        <w:right w:val="none" w:sz="0" w:space="0" w:color="auto"/>
      </w:divBdr>
    </w:div>
    <w:div w:id="1732541435">
      <w:bodyDiv w:val="1"/>
      <w:marLeft w:val="0"/>
      <w:marRight w:val="0"/>
      <w:marTop w:val="0"/>
      <w:marBottom w:val="0"/>
      <w:divBdr>
        <w:top w:val="none" w:sz="0" w:space="0" w:color="auto"/>
        <w:left w:val="none" w:sz="0" w:space="0" w:color="auto"/>
        <w:bottom w:val="none" w:sz="0" w:space="0" w:color="auto"/>
        <w:right w:val="none" w:sz="0" w:space="0" w:color="auto"/>
      </w:divBdr>
    </w:div>
    <w:div w:id="19896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testing.sans.org/blog/2015/12/08/effective-shodan-search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hodan.io/"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64504-F9BC-4D78-B0A0-006DCBB7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C:\Users\spennock\AppData\Roaming\Microsoft\Templates\Lab_Template - ILM_2017.dotx</Template>
  <TotalTime>20</TotalTime>
  <Pages>4</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Pedro Serrano</cp:lastModifiedBy>
  <cp:revision>14</cp:revision>
  <dcterms:created xsi:type="dcterms:W3CDTF">2018-07-12T21:23:00Z</dcterms:created>
  <dcterms:modified xsi:type="dcterms:W3CDTF">2023-11-03T11:06:00Z</dcterms:modified>
</cp:coreProperties>
</file>